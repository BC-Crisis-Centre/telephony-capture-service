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5E9D" w14:textId="3A64C45F" w:rsidR="00A94213" w:rsidRPr="00D22F04" w:rsidRDefault="000F6235">
      <w:pPr>
        <w:pStyle w:val="Title"/>
        <w:rPr>
          <w:sz w:val="56"/>
        </w:rPr>
      </w:pPr>
      <w:r w:rsidRPr="00D22F04">
        <w:rPr>
          <w:sz w:val="56"/>
        </w:rPr>
        <w:t xml:space="preserve">Telephony </w:t>
      </w:r>
      <w:r w:rsidR="00F81888" w:rsidRPr="00D22F04">
        <w:rPr>
          <w:sz w:val="56"/>
        </w:rPr>
        <w:t>Capture Service</w:t>
      </w:r>
    </w:p>
    <w:p w14:paraId="711F9E53" w14:textId="63FA2C33" w:rsidR="00751D79" w:rsidRDefault="00362558">
      <w:pPr>
        <w:pStyle w:val="Subtitle"/>
      </w:pPr>
      <w:r>
        <w:t>Quick Start</w:t>
      </w:r>
      <w:r w:rsidR="00EE0B3D">
        <w:t xml:space="preserve"> Guide</w:t>
      </w:r>
    </w:p>
    <w:p w14:paraId="26C83935" w14:textId="39B6A845" w:rsidR="007022AA" w:rsidRPr="007022AA" w:rsidRDefault="001A3D99" w:rsidP="007022AA">
      <w:pPr>
        <w:pStyle w:val="Author"/>
      </w:pPr>
      <w:r>
        <w:t xml:space="preserve">Version </w:t>
      </w:r>
      <w:fldSimple w:instr=" DOCPROPERTY &quot;Version&quot;  \* MERGEFORMAT ">
        <w:r w:rsidR="00176C02">
          <w:t>1.0.0</w:t>
        </w:r>
      </w:fldSimple>
    </w:p>
    <w:p w14:paraId="6509C891" w14:textId="77777777" w:rsidR="00751D79" w:rsidRDefault="00985ED2">
      <w:r>
        <w:rPr>
          <w:noProof/>
          <w:lang w:eastAsia="en-US"/>
        </w:rPr>
        <w:drawing>
          <wp:inline distT="0" distB="0" distL="0" distR="0" wp14:anchorId="4FBA10A9" wp14:editId="301DFDD6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4A9A" w14:textId="0500A2D8" w:rsidR="00751D79" w:rsidRDefault="00751D79">
      <w:pPr>
        <w:pStyle w:val="Author"/>
      </w:pPr>
    </w:p>
    <w:p w14:paraId="601ACD4F" w14:textId="77777777" w:rsidR="00751D79" w:rsidRDefault="00985ED2">
      <w:r>
        <w:br w:type="page"/>
      </w:r>
    </w:p>
    <w:p w14:paraId="77843386" w14:textId="2A30F9F7" w:rsidR="006B4CD9" w:rsidRDefault="00A46D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Document Modification </w:t>
      </w:r>
      <w:r w:rsidR="006B4CD9" w:rsidRPr="006B4CD9">
        <w:rPr>
          <w:b/>
          <w:sz w:val="32"/>
          <w:szCs w:val="32"/>
        </w:rPr>
        <w:t>History</w:t>
      </w:r>
    </w:p>
    <w:tbl>
      <w:tblPr>
        <w:tblStyle w:val="TableGrid"/>
        <w:tblW w:w="864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1134"/>
        <w:gridCol w:w="993"/>
        <w:gridCol w:w="1417"/>
        <w:gridCol w:w="5103"/>
      </w:tblGrid>
      <w:tr w:rsidR="00A46DA3" w14:paraId="728E1273" w14:textId="19269DA1" w:rsidTr="00C141C1">
        <w:trPr>
          <w:trHeight w:val="396"/>
        </w:trPr>
        <w:tc>
          <w:tcPr>
            <w:tcW w:w="1134" w:type="dxa"/>
          </w:tcPr>
          <w:p w14:paraId="69A2C028" w14:textId="0F6DF883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Version</w:t>
            </w:r>
          </w:p>
        </w:tc>
        <w:tc>
          <w:tcPr>
            <w:tcW w:w="993" w:type="dxa"/>
          </w:tcPr>
          <w:p w14:paraId="23B29C7E" w14:textId="08E3631B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Editor</w:t>
            </w:r>
          </w:p>
        </w:tc>
        <w:tc>
          <w:tcPr>
            <w:tcW w:w="1417" w:type="dxa"/>
          </w:tcPr>
          <w:p w14:paraId="323672C0" w14:textId="1B1EFF1D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Date</w:t>
            </w:r>
          </w:p>
        </w:tc>
        <w:tc>
          <w:tcPr>
            <w:tcW w:w="5103" w:type="dxa"/>
          </w:tcPr>
          <w:p w14:paraId="7979F1CA" w14:textId="576191A9" w:rsidR="00A46DA3" w:rsidRPr="00A46DA3" w:rsidRDefault="00A46DA3">
            <w:pPr>
              <w:rPr>
                <w:b/>
                <w:szCs w:val="22"/>
              </w:rPr>
            </w:pPr>
            <w:r w:rsidRPr="00A46DA3">
              <w:rPr>
                <w:b/>
                <w:szCs w:val="22"/>
              </w:rPr>
              <w:t>Modification</w:t>
            </w:r>
          </w:p>
        </w:tc>
      </w:tr>
      <w:tr w:rsidR="00A46DA3" w14:paraId="0127CBEA" w14:textId="563DDD73" w:rsidTr="00A46DA3">
        <w:tc>
          <w:tcPr>
            <w:tcW w:w="1134" w:type="dxa"/>
          </w:tcPr>
          <w:p w14:paraId="4F66A89B" w14:textId="551DF74E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1.0.0</w:t>
            </w:r>
          </w:p>
        </w:tc>
        <w:tc>
          <w:tcPr>
            <w:tcW w:w="993" w:type="dxa"/>
          </w:tcPr>
          <w:p w14:paraId="305F32A1" w14:textId="55DFAF8F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R Monk</w:t>
            </w:r>
          </w:p>
        </w:tc>
        <w:tc>
          <w:tcPr>
            <w:tcW w:w="1417" w:type="dxa"/>
          </w:tcPr>
          <w:p w14:paraId="4F564A9C" w14:textId="69AE6D26" w:rsidR="00A46DA3" w:rsidRPr="00A46DA3" w:rsidRDefault="008346F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</w:t>
            </w:r>
            <w:r w:rsidR="00A46DA3" w:rsidRPr="00A46DA3">
              <w:rPr>
                <w:sz w:val="21"/>
                <w:szCs w:val="21"/>
              </w:rPr>
              <w:t>-01-</w:t>
            </w:r>
            <w:r w:rsidR="00362558">
              <w:rPr>
                <w:sz w:val="21"/>
                <w:szCs w:val="21"/>
              </w:rPr>
              <w:t>3</w:t>
            </w:r>
            <w:r w:rsidR="002B2C0F">
              <w:rPr>
                <w:sz w:val="21"/>
                <w:szCs w:val="21"/>
              </w:rPr>
              <w:t>1</w:t>
            </w:r>
          </w:p>
        </w:tc>
        <w:tc>
          <w:tcPr>
            <w:tcW w:w="5103" w:type="dxa"/>
          </w:tcPr>
          <w:p w14:paraId="1E65636A" w14:textId="7642E239" w:rsidR="00A46DA3" w:rsidRPr="00A46DA3" w:rsidRDefault="00A46DA3">
            <w:pPr>
              <w:rPr>
                <w:sz w:val="21"/>
                <w:szCs w:val="21"/>
              </w:rPr>
            </w:pPr>
            <w:r w:rsidRPr="00A46DA3">
              <w:rPr>
                <w:sz w:val="21"/>
                <w:szCs w:val="21"/>
              </w:rPr>
              <w:t>Original Releas</w:t>
            </w:r>
            <w:r w:rsidR="00362558">
              <w:rPr>
                <w:sz w:val="21"/>
                <w:szCs w:val="21"/>
              </w:rPr>
              <w:t>e</w:t>
            </w:r>
          </w:p>
        </w:tc>
      </w:tr>
    </w:tbl>
    <w:p w14:paraId="7D503653" w14:textId="77777777" w:rsidR="00A46DA3" w:rsidRPr="006B4CD9" w:rsidRDefault="00A46DA3">
      <w:pPr>
        <w:rPr>
          <w:b/>
          <w:sz w:val="32"/>
          <w:szCs w:val="32"/>
        </w:rPr>
      </w:pPr>
    </w:p>
    <w:p w14:paraId="25B98F85" w14:textId="77777777" w:rsidR="006B4CD9" w:rsidRDefault="006B4CD9"/>
    <w:p w14:paraId="39291129" w14:textId="77777777" w:rsidR="006B4CD9" w:rsidRDefault="006B4CD9">
      <w:pPr>
        <w:rPr>
          <w:rFonts w:asciiTheme="majorHAnsi" w:eastAsiaTheme="majorEastAsia" w:hAnsiTheme="majorHAnsi" w:cstheme="majorBidi"/>
          <w:b/>
          <w:smallCaps/>
          <w:color w:val="2A2A2A" w:themeColor="text2"/>
          <w:kern w:val="28"/>
          <w:sz w:val="72"/>
          <w:szCs w:val="56"/>
        </w:rPr>
      </w:pPr>
      <w:r>
        <w:br w:type="page"/>
      </w:r>
    </w:p>
    <w:p w14:paraId="190A9D85" w14:textId="23BA3251" w:rsidR="00751D79" w:rsidRDefault="00BD776F" w:rsidP="00BD776F">
      <w:pPr>
        <w:pStyle w:val="Title"/>
      </w:pPr>
      <w:r>
        <w:lastRenderedPageBreak/>
        <w:t>Table of Contents</w:t>
      </w:r>
    </w:p>
    <w:p w14:paraId="045B2AA9" w14:textId="6B1FC9DD" w:rsidR="00176C02" w:rsidRDefault="00BD776F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val="en-CA" w:eastAsia="en-US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bookmarkStart w:id="0" w:name="_GoBack"/>
      <w:bookmarkEnd w:id="0"/>
      <w:r w:rsidR="00176C02">
        <w:rPr>
          <w:noProof/>
        </w:rPr>
        <w:t>1</w:t>
      </w:r>
      <w:r w:rsidR="00176C02"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val="en-CA" w:eastAsia="en-US"/>
        </w:rPr>
        <w:tab/>
      </w:r>
      <w:r w:rsidR="00176C02">
        <w:rPr>
          <w:noProof/>
        </w:rPr>
        <w:t>Introduction</w:t>
      </w:r>
      <w:r w:rsidR="00176C02">
        <w:rPr>
          <w:noProof/>
        </w:rPr>
        <w:tab/>
      </w:r>
      <w:r w:rsidR="00176C02">
        <w:rPr>
          <w:noProof/>
        </w:rPr>
        <w:fldChar w:fldCharType="begin"/>
      </w:r>
      <w:r w:rsidR="00176C02">
        <w:rPr>
          <w:noProof/>
        </w:rPr>
        <w:instrText xml:space="preserve"> PAGEREF _Toc22390267 \h </w:instrText>
      </w:r>
      <w:r w:rsidR="00176C02">
        <w:rPr>
          <w:noProof/>
        </w:rPr>
      </w:r>
      <w:r w:rsidR="00176C02">
        <w:rPr>
          <w:noProof/>
        </w:rPr>
        <w:fldChar w:fldCharType="separate"/>
      </w:r>
      <w:r w:rsidR="00176C02">
        <w:rPr>
          <w:noProof/>
        </w:rPr>
        <w:t>4</w:t>
      </w:r>
      <w:r w:rsidR="00176C02">
        <w:rPr>
          <w:noProof/>
        </w:rPr>
        <w:fldChar w:fldCharType="end"/>
      </w:r>
    </w:p>
    <w:p w14:paraId="388045F3" w14:textId="1B6C5248" w:rsidR="00176C02" w:rsidRDefault="00176C0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0849BB" w14:textId="0FFA6064" w:rsidR="00176C02" w:rsidRDefault="00176C0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  <w:tab/>
      </w: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01453A" w14:textId="51048F21" w:rsidR="00176C02" w:rsidRDefault="00176C0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  <w:tab/>
      </w:r>
      <w:r>
        <w:rPr>
          <w:noProof/>
        </w:rPr>
        <w:t>Document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C9A80D" w14:textId="59CFA1DB" w:rsidR="00176C02" w:rsidRDefault="00176C0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  <w:tab/>
      </w:r>
      <w:r>
        <w:rPr>
          <w:noProof/>
        </w:rPr>
        <w:t>Acronyms 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40B65D" w14:textId="3616EC92" w:rsidR="00176C02" w:rsidRDefault="00176C0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  <w:tab/>
      </w:r>
      <w:r>
        <w:rPr>
          <w:noProof/>
        </w:rPr>
        <w:t>Reference and 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A0FE1B" w14:textId="3DBEA386" w:rsidR="00176C02" w:rsidRDefault="00176C02">
      <w:pPr>
        <w:pStyle w:val="TOC2"/>
        <w:tabs>
          <w:tab w:val="left" w:pos="546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lang w:val="en-CA" w:eastAsia="en-US"/>
        </w:rPr>
        <w:tab/>
      </w:r>
      <w:r>
        <w:rPr>
          <w:noProof/>
        </w:rPr>
        <w:t>Open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411000" w14:textId="27D79D3F" w:rsidR="00176C02" w:rsidRDefault="00176C02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val="en-CA"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val="en-CA" w:eastAsia="en-US"/>
        </w:rPr>
        <w:tab/>
      </w:r>
      <w:r w:rsidRPr="00345C7E">
        <w:rPr>
          <w:rFonts w:eastAsia="Times New Roman"/>
          <w:noProof/>
          <w:lang w:eastAsia="en-US"/>
        </w:rPr>
        <w:t xml:space="preserve">Basic TCS </w:t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0FA0B3" w14:textId="38FB20A0" w:rsidR="00176C02" w:rsidRDefault="00176C02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val="en-CA"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val="en-CA" w:eastAsia="en-US"/>
        </w:rPr>
        <w:tab/>
      </w:r>
      <w:r w:rsidRPr="00345C7E">
        <w:rPr>
          <w:rFonts w:eastAsia="Times New Roman"/>
          <w:noProof/>
          <w:lang w:eastAsia="en-US"/>
        </w:rPr>
        <w:t>Database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94CA05" w14:textId="0EA2FF59" w:rsidR="00176C02" w:rsidRDefault="00176C02">
      <w:pPr>
        <w:pStyle w:val="TOC1"/>
        <w:tabs>
          <w:tab w:val="left" w:pos="362"/>
          <w:tab w:val="right" w:pos="8630"/>
        </w:tabs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val="en-CA" w:eastAsia="en-US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bCs w:val="0"/>
          <w:smallCaps w:val="0"/>
          <w:noProof/>
          <w:color w:val="auto"/>
          <w:sz w:val="24"/>
          <w:szCs w:val="24"/>
          <w:u w:val="none"/>
          <w:lang w:val="en-CA" w:eastAsia="en-US"/>
        </w:rPr>
        <w:tab/>
      </w:r>
      <w:r w:rsidRPr="00345C7E">
        <w:rPr>
          <w:rFonts w:eastAsia="Times New Roman"/>
          <w:noProof/>
          <w:lang w:eastAsia="en-US"/>
        </w:rPr>
        <w:t>Version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_Toc22390276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EDA91A" w14:textId="6B16F73B" w:rsidR="00362558" w:rsidRDefault="00BD776F" w:rsidP="00362558">
      <w:r>
        <w:fldChar w:fldCharType="end"/>
      </w:r>
      <w:bookmarkStart w:id="1" w:name="_Toc466012384"/>
    </w:p>
    <w:p w14:paraId="7E5FE4EC" w14:textId="3FDE30F7" w:rsidR="00362558" w:rsidRDefault="00362558" w:rsidP="0029393D">
      <w:pPr>
        <w:pStyle w:val="Heading1"/>
      </w:pPr>
      <w:bookmarkStart w:id="2" w:name="_Toc466012385"/>
      <w:bookmarkStart w:id="3" w:name="_Toc22390267"/>
      <w:r>
        <w:lastRenderedPageBreak/>
        <w:t>Introduction</w:t>
      </w:r>
      <w:bookmarkEnd w:id="3"/>
    </w:p>
    <w:p w14:paraId="7B3CCF53" w14:textId="77777777" w:rsidR="00362558" w:rsidRDefault="00362558" w:rsidP="00362558">
      <w:pPr>
        <w:pStyle w:val="Heading2"/>
      </w:pPr>
      <w:bookmarkStart w:id="4" w:name="_Toc22390268"/>
      <w:r>
        <w:t>Purpose</w:t>
      </w:r>
      <w:bookmarkEnd w:id="2"/>
      <w:bookmarkEnd w:id="4"/>
    </w:p>
    <w:p w14:paraId="66EA8B60" w14:textId="7178B0A7" w:rsidR="00362558" w:rsidRDefault="00024FB6" w:rsidP="00362558">
      <w:r>
        <w:t>T</w:t>
      </w:r>
      <w:r w:rsidR="00176C02">
        <w:t>o provide a quick start guide.  It also a good place to start in the case of a user than has not used the TCS for some time.</w:t>
      </w:r>
    </w:p>
    <w:p w14:paraId="1B9541A2" w14:textId="77777777" w:rsidR="00362558" w:rsidRDefault="00362558" w:rsidP="00362558">
      <w:pPr>
        <w:pStyle w:val="Heading2"/>
      </w:pPr>
      <w:bookmarkStart w:id="5" w:name="_Toc22390269"/>
      <w:r>
        <w:t>Document Location</w:t>
      </w:r>
      <w:bookmarkEnd w:id="5"/>
    </w:p>
    <w:p w14:paraId="4803B646" w14:textId="77777777" w:rsidR="00362558" w:rsidRDefault="00362558" w:rsidP="00362558">
      <w:r>
        <w:t xml:space="preserve">This document is found in the ‘docs’ folder of the TCS GitHub repository: </w:t>
      </w:r>
    </w:p>
    <w:p w14:paraId="51746DC6" w14:textId="532C50B1" w:rsidR="00362558" w:rsidRDefault="00D223D3" w:rsidP="00362558">
      <w:hyperlink r:id="rId14" w:history="1">
        <w:r w:rsidR="00362558" w:rsidRPr="00872135">
          <w:rPr>
            <w:rStyle w:val="Hyperlink"/>
          </w:rPr>
          <w:t>https://github.com/ccbcadmin/telephony-capture-service.git</w:t>
        </w:r>
      </w:hyperlink>
    </w:p>
    <w:p w14:paraId="7AA436AB" w14:textId="77777777" w:rsidR="00362558" w:rsidRDefault="00362558" w:rsidP="00362558">
      <w:pPr>
        <w:pStyle w:val="Heading2"/>
      </w:pPr>
      <w:bookmarkStart w:id="6" w:name="_Toc22390270"/>
      <w:r>
        <w:t>Document Status</w:t>
      </w:r>
      <w:bookmarkEnd w:id="6"/>
    </w:p>
    <w:p w14:paraId="08D233FD" w14:textId="77777777" w:rsidR="00362558" w:rsidRPr="00FD5FCB" w:rsidRDefault="00362558" w:rsidP="00362558">
      <w:r>
        <w:t>This document must be kept current and released concurrently with each software release.</w:t>
      </w:r>
    </w:p>
    <w:p w14:paraId="032119C0" w14:textId="77777777" w:rsidR="00362558" w:rsidRDefault="00362558" w:rsidP="00362558">
      <w:pPr>
        <w:pStyle w:val="Heading2"/>
      </w:pPr>
      <w:bookmarkStart w:id="7" w:name="_Toc466012386"/>
      <w:bookmarkStart w:id="8" w:name="_Toc22390271"/>
      <w:r>
        <w:t>Acronyms Definitions</w:t>
      </w:r>
      <w:bookmarkEnd w:id="7"/>
      <w:bookmarkEnd w:id="8"/>
    </w:p>
    <w:p w14:paraId="27E58E01" w14:textId="662076BB" w:rsidR="00362558" w:rsidRPr="00D3503D" w:rsidRDefault="00362558" w:rsidP="00362558">
      <w:pPr>
        <w:rPr>
          <w:rStyle w:val="Hyperlink"/>
        </w:rPr>
      </w:pPr>
      <w:r>
        <w:rPr>
          <w:lang w:eastAsia="en-US"/>
        </w:rPr>
        <w:t xml:space="preserve">The reader is referred to the </w:t>
      </w: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2C857922" w14:textId="77777777" w:rsidR="00362558" w:rsidRDefault="00362558" w:rsidP="00362558">
      <w:pPr>
        <w:pStyle w:val="Heading2"/>
      </w:pPr>
      <w:r>
        <w:fldChar w:fldCharType="end"/>
      </w:r>
      <w:bookmarkStart w:id="9" w:name="_Toc466012387"/>
      <w:bookmarkStart w:id="10" w:name="_Toc22390272"/>
      <w:r>
        <w:t>Reference</w:t>
      </w:r>
      <w:bookmarkEnd w:id="9"/>
      <w:r>
        <w:t xml:space="preserve"> and Related Documents</w:t>
      </w:r>
      <w:bookmarkEnd w:id="10"/>
    </w:p>
    <w:p w14:paraId="1784E3BF" w14:textId="0677DB60" w:rsidR="00362558" w:rsidRPr="00D3503D" w:rsidRDefault="00362558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begin"/>
      </w:r>
      <w:r>
        <w:instrText xml:space="preserve"> HYPERLINK "TCS Software Requirements Document.docx" </w:instrText>
      </w:r>
      <w:r>
        <w:fldChar w:fldCharType="separate"/>
      </w:r>
      <w:r w:rsidRPr="00D3503D">
        <w:rPr>
          <w:rStyle w:val="Hyperlink"/>
        </w:rPr>
        <w:t>TCS Software Requirements Document</w:t>
      </w:r>
    </w:p>
    <w:p w14:paraId="6021DA6C" w14:textId="3F279385" w:rsidR="00362558" w:rsidRPr="00B3562D" w:rsidRDefault="00362558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 w:rsidR="00B3562D">
        <w:fldChar w:fldCharType="begin"/>
      </w:r>
      <w:r w:rsidR="00B3562D">
        <w:instrText xml:space="preserve"> HYPERLINK "TCS Developer Manual.docx" </w:instrText>
      </w:r>
      <w:r w:rsidR="00B3562D">
        <w:fldChar w:fldCharType="separate"/>
      </w:r>
      <w:r w:rsidRPr="00B3562D">
        <w:rPr>
          <w:rStyle w:val="Hyperlink"/>
        </w:rPr>
        <w:t>TCS Developer Manual</w:t>
      </w:r>
      <w:r w:rsidR="00B3562D" w:rsidRPr="00B3562D">
        <w:rPr>
          <w:rStyle w:val="Hyperlink"/>
        </w:rPr>
        <w:t xml:space="preserve"> </w:t>
      </w:r>
    </w:p>
    <w:p w14:paraId="36C0F1E5" w14:textId="6C531E25" w:rsidR="00B3562D" w:rsidRPr="00B3562D" w:rsidRDefault="00B3562D" w:rsidP="00362558">
      <w:pPr>
        <w:pStyle w:val="ListParagraph"/>
        <w:numPr>
          <w:ilvl w:val="0"/>
          <w:numId w:val="36"/>
        </w:num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"TCS User Manual.docx" </w:instrText>
      </w:r>
      <w:r>
        <w:fldChar w:fldCharType="separate"/>
      </w:r>
      <w:r w:rsidRPr="00B3562D">
        <w:rPr>
          <w:rStyle w:val="Hyperlink"/>
        </w:rPr>
        <w:t>TCS User Manual</w:t>
      </w:r>
    </w:p>
    <w:p w14:paraId="0DC53861" w14:textId="7761AF31" w:rsidR="00362558" w:rsidRDefault="00B3562D" w:rsidP="00362558">
      <w:pPr>
        <w:pStyle w:val="Heading2"/>
      </w:pPr>
      <w:r>
        <w:rPr>
          <w:rFonts w:ascii="Arial" w:hAnsi="Arial" w:cstheme="minorBidi"/>
          <w:b w:val="0"/>
          <w:smallCaps w:val="0"/>
          <w:color w:val="5F5F5F" w:themeColor="text2" w:themeTint="BF"/>
          <w:sz w:val="21"/>
          <w:szCs w:val="24"/>
        </w:rPr>
        <w:fldChar w:fldCharType="end"/>
      </w:r>
      <w:bookmarkStart w:id="11" w:name="_Toc22390273"/>
      <w:r w:rsidR="00362558">
        <w:t>Open Issues</w:t>
      </w:r>
      <w:bookmarkEnd w:id="11"/>
    </w:p>
    <w:p w14:paraId="798AE17C" w14:textId="20BC22E1" w:rsidR="00176C02" w:rsidRPr="00176C02" w:rsidRDefault="00176C02" w:rsidP="00176C02">
      <w:r>
        <w:t>None</w:t>
      </w:r>
    </w:p>
    <w:p w14:paraId="4F1BF3AC" w14:textId="5C84724D" w:rsidR="00362558" w:rsidRPr="00174347" w:rsidRDefault="00362558" w:rsidP="00362558"/>
    <w:p w14:paraId="21601B17" w14:textId="2D5B4F9A" w:rsidR="0029393D" w:rsidRPr="0029393D" w:rsidRDefault="00362558" w:rsidP="008D5EAC">
      <w:pPr>
        <w:pStyle w:val="Heading1"/>
      </w:pPr>
      <w:bookmarkStart w:id="12" w:name="_Toc22390274"/>
      <w:r w:rsidRPr="00362558">
        <w:rPr>
          <w:rFonts w:eastAsia="Times New Roman"/>
          <w:lang w:eastAsia="en-US"/>
        </w:rPr>
        <w:lastRenderedPageBreak/>
        <w:t xml:space="preserve">Basic TCS </w:t>
      </w:r>
      <w:r w:rsidRPr="00362558">
        <w:t>Usage</w:t>
      </w:r>
      <w:bookmarkEnd w:id="12"/>
    </w:p>
    <w:p w14:paraId="4731D6FE" w14:textId="77777777" w:rsidR="00F6374F" w:rsidRDefault="00F6374F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Start with a clean sheet as follows:</w:t>
      </w:r>
    </w:p>
    <w:p w14:paraId="46D9A2D5" w14:textId="2A5AE062" w:rsidR="00F6374F" w:rsidRDefault="00F6374F" w:rsidP="00F6374F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rm –rf ~/tcs (remove all existing software)</w:t>
      </w:r>
    </w:p>
    <w:p w14:paraId="070EFBB0" w14:textId="6C92DDA3" w:rsidR="00F6374F" w:rsidRDefault="00F6374F" w:rsidP="00F6374F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Use Kitematic to remove all containers</w:t>
      </w:r>
    </w:p>
    <w:p w14:paraId="5523C4A2" w14:textId="5CF2BF15" w:rsidR="00F6374F" w:rsidRDefault="00F6374F" w:rsidP="00F6374F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Remove all existing images as follows: $ docker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rmi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$(docker images –q)</w:t>
      </w:r>
    </w:p>
    <w:p w14:paraId="6799824F" w14:textId="73B30E1E" w:rsidR="00F6374F" w:rsidRDefault="00F6374F" w:rsidP="00F6374F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Remove all existing volumes: $ docker volume rm $(docker volume ls –q)</w:t>
      </w:r>
    </w:p>
    <w:p w14:paraId="6815DEB8" w14:textId="5380BE0B" w:rsidR="000C0FCC" w:rsidRDefault="00F6374F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Carry out the </w:t>
      </w:r>
      <w:r w:rsidR="00176C02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following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actions – start with version v0.27:</w:t>
      </w:r>
    </w:p>
    <w:p w14:paraId="2A0E25DE" w14:textId="04174332" w:rsidR="000C0FCC" w:rsidRDefault="000C0FCC" w:rsidP="000C0FC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tcsproj</w:t>
      </w:r>
      <w:r w:rsidR="00F6374F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v0.27</w:t>
      </w:r>
    </w:p>
    <w:p w14:paraId="60A74F49" w14:textId="559036E7" w:rsidR="000C0FCC" w:rsidRDefault="000C0FCC" w:rsidP="000C0FCC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</w:t>
      </w:r>
    </w:p>
    <w:p w14:paraId="77789238" w14:textId="15BC2A01" w:rsidR="00362558" w:rsidRPr="00362558" w:rsidRDefault="000C0FCC" w:rsidP="0036255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Confirm 2 ways that the 6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containers are running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(barman, pg1, rabbitmq, database-interface, pbx-interface, and tms-interface)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:</w:t>
      </w:r>
    </w:p>
    <w:p w14:paraId="678E6A6C" w14:textId="77777777" w:rsidR="00362558" w:rsidRPr="00362558" w:rsidRDefault="00362558" w:rsidP="00362558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Using Kitematic</w:t>
      </w:r>
    </w:p>
    <w:p w14:paraId="5D95A9A5" w14:textId="77777777" w:rsidR="00362558" w:rsidRPr="00362558" w:rsidRDefault="00362558" w:rsidP="00362558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docker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ps</w:t>
      </w:r>
      <w:proofErr w:type="spellEnd"/>
    </w:p>
    <w:p w14:paraId="45089DB3" w14:textId="4D7F2FA6" w:rsidR="00362558" w:rsidRPr="00362558" w:rsidRDefault="00362558" w:rsidP="00362558">
      <w:pPr>
        <w:numPr>
          <w:ilvl w:val="0"/>
          <w:numId w:val="41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Right now nothing is actually happening, but you can get a</w:t>
      </w:r>
      <w:r w:rsidR="00F6374F">
        <w:rPr>
          <w:rFonts w:ascii="Times New Roman" w:eastAsia="Times New Roman" w:hAnsi="Times New Roman" w:cs="Times New Roman"/>
          <w:color w:val="auto"/>
          <w:sz w:val="24"/>
          <w:lang w:eastAsia="en-US"/>
        </w:rPr>
        <w:t>n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input of SMDR traf</w:t>
      </w:r>
      <w:r w:rsidR="000C0FCC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fic </w:t>
      </w:r>
      <w:r w:rsidR="00F6374F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going </w:t>
      </w:r>
      <w:r w:rsidR="000C0FCC">
        <w:rPr>
          <w:rFonts w:ascii="Times New Roman" w:eastAsia="Times New Roman" w:hAnsi="Times New Roman" w:cs="Times New Roman"/>
          <w:color w:val="auto"/>
          <w:sz w:val="24"/>
          <w:lang w:eastAsia="en-US"/>
        </w:rPr>
        <w:t>with the following command:</w:t>
      </w:r>
    </w:p>
    <w:p w14:paraId="7696BCC2" w14:textId="77777777" w:rsidR="00362558" w:rsidRPr="00362558" w:rsidRDefault="00362558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pbx-simulator (one message per second).</w:t>
      </w:r>
    </w:p>
    <w:p w14:paraId="0FD44B6D" w14:textId="3EB553EE" w:rsidR="00362558" w:rsidRPr="00362558" w:rsidRDefault="00024FB6" w:rsidP="0036255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Confirm 7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Running containers</w:t>
      </w:r>
    </w:p>
    <w:p w14:paraId="5E5E4C45" w14:textId="77777777" w:rsidR="00362558" w:rsidRPr="00362558" w:rsidRDefault="00362558" w:rsidP="0036255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There are 2 useful observations you can make at this point:</w:t>
      </w:r>
    </w:p>
    <w:p w14:paraId="62A0CB55" w14:textId="2353E2BA" w:rsidR="00362558" w:rsidRPr="00362558" w:rsidRDefault="00362558" w:rsidP="00362558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First, the tms-simulator is not yet running, which means that the queue PROD_TMS_QUEUE should be slowing growing in size.  You can check this on a browser with the following </w:t>
      </w:r>
      <w:proofErr w:type="spellStart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url</w:t>
      </w:r>
      <w:proofErr w:type="spellEnd"/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: localhost:15672.  Select guest/guest and then select the menu Queues.  Look for PROD_TMS_QUEUE - it should be non-empty.</w:t>
      </w:r>
    </w:p>
    <w:p w14:paraId="4DA554AB" w14:textId="77777777" w:rsidR="00362558" w:rsidRPr="00362558" w:rsidRDefault="00362558" w:rsidP="00362558">
      <w:pPr>
        <w:numPr>
          <w:ilvl w:val="1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Execute the following commands:</w:t>
      </w:r>
    </w:p>
    <w:p w14:paraId="5AAE0753" w14:textId="12E607D7" w:rsidR="00362558" w:rsidRPr="00362558" w:rsidRDefault="00024FB6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psql1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 xml:space="preserve">This will open an SQL terminal session to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pg1.</w:t>
      </w:r>
    </w:p>
    <w:p w14:paraId="615BE7DF" w14:textId="55BD4D53" w:rsidR="00362558" w:rsidRPr="00362558" w:rsidRDefault="00362558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prod=# select count(*) from smdr; 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>Execute this several times.  The total</w:t>
      </w:r>
      <w:r w:rsidR="00024FB6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record count should be increasing.</w:t>
      </w:r>
    </w:p>
    <w:p w14:paraId="1DDB455C" w14:textId="0E2DF001" w:rsidR="00362558" w:rsidRPr="00362558" w:rsidRDefault="00024FB6" w:rsidP="00362558">
      <w:pPr>
        <w:numPr>
          <w:ilvl w:val="2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\q (exits out of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psql)</w:t>
      </w:r>
    </w:p>
    <w:p w14:paraId="00008AC1" w14:textId="77777777" w:rsidR="00362558" w:rsidRPr="00362558" w:rsidRDefault="00362558" w:rsidP="00362558">
      <w:pPr>
        <w:numPr>
          <w:ilvl w:val="0"/>
          <w:numId w:val="42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Now start the tms-simulator with the following command: </w:t>
      </w:r>
    </w:p>
    <w:p w14:paraId="2FD7C7A9" w14:textId="77777777" w:rsidR="00362558" w:rsidRPr="00362558" w:rsidRDefault="00362558" w:rsidP="00362558">
      <w:pPr>
        <w:spacing w:before="100" w:beforeAutospacing="1" w:after="240"/>
        <w:ind w:left="19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$ tms-simulator</w:t>
      </w:r>
    </w:p>
    <w:p w14:paraId="0413650F" w14:textId="649F4142" w:rsidR="00362558" w:rsidRPr="00362558" w:rsidRDefault="00024FB6" w:rsidP="0036255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Check that there are now 8 running containers.  U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se the RabbitMQ interface to check that indeed the number of PROD_TM_QUEUE messages is now zero.</w:t>
      </w:r>
    </w:p>
    <w:p w14:paraId="2753FD40" w14:textId="7FA45F67" w:rsidR="00936631" w:rsidRPr="00936631" w:rsidRDefault="00362558" w:rsidP="0091248A">
      <w:pPr>
        <w:pStyle w:val="Heading1"/>
      </w:pPr>
      <w:bookmarkStart w:id="13" w:name="_Toc22390275"/>
      <w:r w:rsidRPr="00936631">
        <w:rPr>
          <w:rFonts w:eastAsia="Times New Roman"/>
          <w:lang w:eastAsia="en-US"/>
        </w:rPr>
        <w:lastRenderedPageBreak/>
        <w:t>Database Management</w:t>
      </w:r>
      <w:bookmarkEnd w:id="13"/>
    </w:p>
    <w:p w14:paraId="054D442E" w14:textId="77777777" w:rsidR="00362558" w:rsidRPr="00362558" w:rsidRDefault="00362558" w:rsidP="00362558">
      <w:pPr>
        <w:spacing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This section simply asks you to try out the various database management utilities (list-backups, pg-switch, pg-rollback-recovery, pg-standby-recovery).</w:t>
      </w:r>
    </w:p>
    <w:p w14:paraId="4D1EC266" w14:textId="63C95150" w:rsidR="00362558" w:rsidRPr="00362558" w:rsidRDefault="00F6374F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list-backups</w:t>
      </w:r>
    </w:p>
    <w:p w14:paraId="3014A24B" w14:textId="0D40F64C" w:rsidR="00362558" w:rsidRPr="00362558" w:rsidRDefault="00F6374F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pg-rollback-recovery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backup_id [</w:t>
      </w:r>
      <w:proofErr w:type="spellStart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]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 xml:space="preserve">Note that  </w:t>
      </w:r>
      <w:proofErr w:type="spellStart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is optional.  You need to run $ list-backups to get the backup_id that you want.  </w:t>
      </w:r>
    </w:p>
    <w:p w14:paraId="22A2D3F1" w14:textId="562EEB3F" w:rsidR="00362558" w:rsidRPr="00362558" w:rsidRDefault="00024FB6" w:rsidP="0036255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pg-offline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-recovery backup_id [</w:t>
      </w:r>
      <w:proofErr w:type="spellStart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pitr_timestamp</w:t>
      </w:r>
      <w:proofErr w:type="spellEnd"/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]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The parameters are the same as for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pg-rollback-recovery, but this time the recovery is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the pg2 container.  Note that after executing this command, a new container, pg2, will exist and be running.  You can connect to pg2 using port 5433.</w:t>
      </w:r>
    </w:p>
    <w:p w14:paraId="06D1A3C5" w14:textId="77777777" w:rsidR="00362558" w:rsidRPr="00362558" w:rsidRDefault="00362558" w:rsidP="00362558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5FECF5C4" w14:textId="01A04CBF" w:rsidR="00936631" w:rsidRPr="00936631" w:rsidRDefault="00362558" w:rsidP="00326B73">
      <w:pPr>
        <w:pStyle w:val="Heading1"/>
      </w:pPr>
      <w:bookmarkStart w:id="14" w:name="_Toc22390276"/>
      <w:r w:rsidRPr="00936631">
        <w:rPr>
          <w:rFonts w:eastAsia="Times New Roman"/>
          <w:lang w:eastAsia="en-US"/>
        </w:rPr>
        <w:lastRenderedPageBreak/>
        <w:t>Version Management</w:t>
      </w:r>
      <w:bookmarkEnd w:id="14"/>
    </w:p>
    <w:p w14:paraId="7BE1FB1F" w14:textId="08C06A55" w:rsidR="00362558" w:rsidRPr="00AA26B4" w:rsidRDefault="00AA26B4" w:rsidP="00AA26B4">
      <w:pPr>
        <w:pStyle w:val="ListParagraph"/>
        <w:numPr>
          <w:ilvl w:val="0"/>
          <w:numId w:val="48"/>
        </w:num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P</w:t>
      </w:r>
      <w:r w:rsidR="00F6374F" w:rsidRP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lay with version v0.27, v0.28, and v0.29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(</w:t>
      </w:r>
      <w:proofErr w:type="gramStart"/>
      <w:r w:rsidR="00176C02">
        <w:rPr>
          <w:rFonts w:ascii="Times New Roman" w:eastAsia="Times New Roman" w:hAnsi="Times New Roman" w:cs="Times New Roman"/>
          <w:color w:val="auto"/>
          <w:sz w:val="24"/>
          <w:lang w:eastAsia="en-US"/>
        </w:rPr>
        <w:t>these version</w:t>
      </w:r>
      <w:proofErr w:type="gramEnd"/>
      <w:r w:rsidR="00176C02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have </w:t>
      </w:r>
      <w:r w:rsidR="00176C02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been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specifically crafted these for this demo).  </w:t>
      </w:r>
      <w:r w:rsidR="00F6374F" w:rsidRP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Note that as you switch to a version for the first time, the software will need to download images from Docker Hub, hence at first startup there will be a delay (but note: if you switch back to the same version later, then the previously download images will still be available if you have not deleted them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and hence the delay is minimal the second time</w:t>
      </w:r>
      <w:r w:rsidR="00F6374F" w:rsidRP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).</w:t>
      </w:r>
    </w:p>
    <w:p w14:paraId="6C4767A1" w14:textId="18932A77" w:rsidR="00362558" w:rsidRPr="00362558" w:rsidRDefault="00362558" w:rsidP="00362558">
      <w:pPr>
        <w:numPr>
          <w:ilvl w:val="0"/>
          <w:numId w:val="45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Now let us assume that a developer has been working on a feature request</w:t>
      </w:r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to be added to v0.28, but </w:t>
      </w:r>
      <w:proofErr w:type="spellStart"/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en</w:t>
      </w:r>
      <w:proofErr w:type="spellEnd"/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route has left a goofy message (literally) in the console at the startup of </w:t>
      </w:r>
      <w:r w:rsidR="00AA26B4" w:rsidRPr="00AA26B4">
        <w:rPr>
          <w:rFonts w:ascii="Times New Roman" w:eastAsia="Times New Roman" w:hAnsi="Times New Roman" w:cs="Times New Roman"/>
          <w:b/>
          <w:color w:val="auto"/>
          <w:sz w:val="24"/>
          <w:lang w:eastAsia="en-US"/>
        </w:rPr>
        <w:t>prod</w:t>
      </w:r>
      <w:r w:rsidRPr="00AA26B4">
        <w:rPr>
          <w:rFonts w:ascii="Times New Roman" w:eastAsia="Times New Roman" w:hAnsi="Times New Roman" w:cs="Times New Roman"/>
          <w:b/>
          <w:color w:val="auto"/>
          <w:sz w:val="24"/>
          <w:lang w:eastAsia="en-US"/>
        </w:rPr>
        <w:t>-pbx-interface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</w:t>
      </w:r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(you can see it in the Kitematic console display).  Do this (assuming you are currently running v0.27).</w:t>
      </w:r>
    </w:p>
    <w:p w14:paraId="70BBE082" w14:textId="77777777" w:rsidR="00AA26B4" w:rsidRDefault="00362558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</w:t>
      </w:r>
      <w:r w:rsidR="00AA26B4">
        <w:rPr>
          <w:rFonts w:ascii="Times New Roman" w:eastAsia="Times New Roman" w:hAnsi="Times New Roman" w:cs="Times New Roman"/>
          <w:color w:val="auto"/>
          <w:sz w:val="24"/>
          <w:lang w:eastAsia="en-US"/>
        </w:rPr>
        <w:t>tcs down</w:t>
      </w:r>
    </w:p>
    <w:p w14:paraId="0A5F8F37" w14:textId="1C2689B7" w:rsidR="00362558" w:rsidRDefault="00AA26B4" w:rsidP="00362558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$ </w:t>
      </w:r>
      <w:r w:rsidR="00362558"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t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csproj v0.28</w:t>
      </w:r>
    </w:p>
    <w:p w14:paraId="6647EF80" w14:textId="4F1A15F8" w:rsidR="00AA26B4" w:rsidRPr="00362558" w:rsidRDefault="00AA26B4" w:rsidP="00AA26B4">
      <w:p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</w:t>
      </w:r>
    </w:p>
    <w:p w14:paraId="5DBF1B14" w14:textId="7405113F" w:rsidR="00362558" w:rsidRPr="00362558" w:rsidRDefault="00AA26B4" w:rsidP="0036255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Look for that goofy message.</w:t>
      </w:r>
    </w:p>
    <w:p w14:paraId="077EB37F" w14:textId="284EB7F2" w:rsidR="00362558" w:rsidRPr="00362558" w:rsidRDefault="00362558" w:rsidP="00362558">
      <w:pPr>
        <w:numPr>
          <w:ilvl w:val="0"/>
          <w:numId w:val="47"/>
        </w:numPr>
        <w:spacing w:before="100" w:beforeAutospacing="1" w:after="24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So, let us say that </w:t>
      </w:r>
      <w:r w:rsidR="00D04FE2">
        <w:rPr>
          <w:rFonts w:ascii="Times New Roman" w:eastAsia="Times New Roman" w:hAnsi="Times New Roman" w:cs="Times New Roman"/>
          <w:color w:val="auto"/>
          <w:sz w:val="24"/>
          <w:lang w:eastAsia="en-US"/>
        </w:rPr>
        <w:t>a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developer fixes the problem and it is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fixed in v0.29 and it is now available.  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Execute the following:</w:t>
      </w:r>
    </w:p>
    <w:p w14:paraId="22B8D1D3" w14:textId="07AE4A78" w:rsidR="00362558" w:rsidRDefault="00526CA5" w:rsidP="00362558">
      <w:pPr>
        <w:spacing w:before="100" w:beforeAutospacing="1" w:after="240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 down</w:t>
      </w:r>
    </w:p>
    <w:p w14:paraId="04107D94" w14:textId="6F91DB39" w:rsidR="00526CA5" w:rsidRDefault="00526CA5" w:rsidP="00362558">
      <w:pPr>
        <w:spacing w:before="100" w:beforeAutospacing="1" w:after="240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tcsproj v0.29</w:t>
      </w:r>
    </w:p>
    <w:p w14:paraId="446B9DCF" w14:textId="49940F6B" w:rsidR="00526CA5" w:rsidRPr="00362558" w:rsidRDefault="00526CA5" w:rsidP="00362558">
      <w:pPr>
        <w:spacing w:before="100" w:beforeAutospacing="1" w:after="240"/>
        <w:ind w:left="132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$ tcs</w:t>
      </w:r>
    </w:p>
    <w:p w14:paraId="1CE1FAC8" w14:textId="237BDC5B" w:rsidR="00C712A6" w:rsidRDefault="00362558" w:rsidP="009366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After this completes executing, you should see that the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>prod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-pbx-interface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>‘goofy message’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has been </w:t>
      </w:r>
      <w:r w:rsidR="00526CA5">
        <w:rPr>
          <w:rFonts w:ascii="Times New Roman" w:eastAsia="Times New Roman" w:hAnsi="Times New Roman" w:cs="Times New Roman"/>
          <w:color w:val="auto"/>
          <w:sz w:val="24"/>
          <w:lang w:eastAsia="en-US"/>
        </w:rPr>
        <w:t>removed</w:t>
      </w:r>
      <w:r w:rsidRPr="00362558">
        <w:rPr>
          <w:rFonts w:ascii="Times New Roman" w:eastAsia="Times New Roman" w:hAnsi="Times New Roman" w:cs="Times New Roman"/>
          <w:color w:val="auto"/>
          <w:sz w:val="24"/>
          <w:lang w:eastAsia="en-US"/>
        </w:rPr>
        <w:t>.</w:t>
      </w:r>
      <w:bookmarkEnd w:id="1"/>
    </w:p>
    <w:p w14:paraId="10816F07" w14:textId="6FBB5CB2" w:rsidR="00526CA5" w:rsidRPr="00526CA5" w:rsidRDefault="00526CA5" w:rsidP="00526CA5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Then just for fun, go back to v0.27.</w:t>
      </w:r>
    </w:p>
    <w:sectPr w:rsidR="00526CA5" w:rsidRPr="00526CA5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392FA" w14:textId="77777777" w:rsidR="00D223D3" w:rsidRDefault="00D223D3">
      <w:pPr>
        <w:spacing w:after="0"/>
      </w:pPr>
      <w:r>
        <w:separator/>
      </w:r>
    </w:p>
  </w:endnote>
  <w:endnote w:type="continuationSeparator" w:id="0">
    <w:p w14:paraId="7FBFD42A" w14:textId="77777777" w:rsidR="00D223D3" w:rsidRDefault="00D22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8C71E" w14:textId="77777777" w:rsidR="00FF6BC5" w:rsidRPr="00F01724" w:rsidRDefault="00FF6BC5" w:rsidP="002B503A">
    <w:pPr>
      <w:pStyle w:val="Footer"/>
      <w:framePr w:wrap="none" w:vAnchor="text" w:hAnchor="margin" w:xAlign="right" w:y="1"/>
      <w:rPr>
        <w:rStyle w:val="PageNumber"/>
        <w:b w:val="0"/>
        <w:smallCaps/>
        <w:color w:val="000000" w:themeColor="text1"/>
        <w:sz w:val="21"/>
      </w:rPr>
    </w:pPr>
    <w:r w:rsidRPr="00F01724">
      <w:rPr>
        <w:rStyle w:val="PageNumber"/>
        <w:b w:val="0"/>
        <w:smallCaps/>
        <w:color w:val="000000" w:themeColor="text1"/>
        <w:sz w:val="21"/>
      </w:rPr>
      <w:fldChar w:fldCharType="begin"/>
    </w:r>
    <w:r w:rsidRPr="00F01724">
      <w:rPr>
        <w:rStyle w:val="PageNumber"/>
        <w:b w:val="0"/>
        <w:smallCaps/>
        <w:color w:val="000000" w:themeColor="text1"/>
        <w:sz w:val="21"/>
      </w:rPr>
      <w:instrText xml:space="preserve">PAGE  </w:instrText>
    </w:r>
    <w:r w:rsidRPr="00F01724">
      <w:rPr>
        <w:rStyle w:val="PageNumber"/>
        <w:b w:val="0"/>
        <w:smallCaps/>
        <w:color w:val="000000" w:themeColor="text1"/>
        <w:sz w:val="21"/>
      </w:rPr>
      <w:fldChar w:fldCharType="separate"/>
    </w:r>
    <w:r w:rsidR="0085072B">
      <w:rPr>
        <w:rStyle w:val="PageNumber"/>
        <w:b w:val="0"/>
        <w:smallCaps/>
        <w:noProof/>
        <w:color w:val="000000" w:themeColor="text1"/>
        <w:sz w:val="21"/>
      </w:rPr>
      <w:t>3</w:t>
    </w:r>
    <w:r w:rsidRPr="00F01724">
      <w:rPr>
        <w:rStyle w:val="PageNumber"/>
        <w:b w:val="0"/>
        <w:smallCaps/>
        <w:color w:val="000000" w:themeColor="text1"/>
        <w:sz w:val="21"/>
      </w:rPr>
      <w:fldChar w:fldCharType="end"/>
    </w:r>
  </w:p>
  <w:p w14:paraId="09C346AE" w14:textId="27586B28" w:rsidR="00FF6BC5" w:rsidRPr="00E17631" w:rsidRDefault="00D223D3" w:rsidP="00B71DF8">
    <w:pPr>
      <w:pStyle w:val="Footer"/>
      <w:ind w:right="360"/>
      <w:rPr>
        <w:color w:val="000000" w:themeColor="text1"/>
        <w:sz w:val="22"/>
        <w:szCs w:val="22"/>
        <w:lang w:val="en-CA"/>
      </w:rPr>
    </w:pPr>
    <w:r w:rsidRPr="00D223D3">
      <w:rPr>
        <w:noProof/>
        <w:color w:val="000000" w:themeColor="text1"/>
        <w:sz w:val="22"/>
        <w:szCs w:val="22"/>
        <w:lang w:val="en-CA"/>
      </w:rPr>
      <w:pict w14:anchorId="1F3CA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efault Line" style="width:431.7pt;height:1.4pt;mso-width-percent:0;mso-height-percent:0;mso-width-percent:0;mso-height-percent:0" o:hrpct="0" o:hralign="center" o:hr="t">
          <v:imagedata r:id="rId1" o:title="Default Lin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A2434" w14:textId="77777777" w:rsidR="00D223D3" w:rsidRDefault="00D223D3">
      <w:pPr>
        <w:spacing w:after="0"/>
      </w:pPr>
      <w:r>
        <w:separator/>
      </w:r>
    </w:p>
  </w:footnote>
  <w:footnote w:type="continuationSeparator" w:id="0">
    <w:p w14:paraId="5FF7410A" w14:textId="77777777" w:rsidR="00D223D3" w:rsidRDefault="00D223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B4ED" w14:textId="6B921806" w:rsidR="00FF6BC5" w:rsidRPr="001138F1" w:rsidRDefault="00D223D3" w:rsidP="001138F1">
    <w:pPr>
      <w:pStyle w:val="NoSpacing"/>
      <w:pBdr>
        <w:bottom w:val="single" w:sz="18" w:space="6" w:color="262626" w:themeColor="text1" w:themeTint="D9"/>
      </w:pBdr>
      <w:tabs>
        <w:tab w:val="left" w:pos="6663"/>
      </w:tabs>
      <w:spacing w:after="120"/>
      <w:ind w:right="360"/>
      <w:rPr>
        <w:smallCaps/>
        <w:color w:val="000000" w:themeColor="text1"/>
        <w:sz w:val="21"/>
        <w:szCs w:val="28"/>
      </w:rPr>
    </w:pPr>
    <w:sdt>
      <w:sdtPr>
        <w:rPr>
          <w:smallCaps/>
          <w:color w:val="000000" w:themeColor="text1"/>
          <w:sz w:val="21"/>
          <w:szCs w:val="28"/>
        </w:rPr>
        <w:alias w:val="Title"/>
        <w:tag w:val=""/>
        <w:id w:val="2066673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FF6BC5">
          <w:rPr>
            <w:smallCaps/>
            <w:color w:val="000000" w:themeColor="text1"/>
            <w:sz w:val="21"/>
            <w:szCs w:val="28"/>
          </w:rPr>
          <w:t>Telephony Capture Service User Manual</w:t>
        </w:r>
      </w:sdtContent>
    </w:sdt>
    <w:r w:rsidR="00FF6BC5">
      <w:rPr>
        <w:smallCaps/>
        <w:color w:val="000000" w:themeColor="text1"/>
        <w:sz w:val="21"/>
        <w:szCs w:val="28"/>
      </w:rPr>
      <w:tab/>
      <w:t xml:space="preserve">Version </w:t>
    </w:r>
    <w:fldSimple w:instr=" DOCPROPERTY &quot;Version&quot;  \* MERGEFORMAT ">
      <w:r w:rsidR="00176C02">
        <w:t>1.0.1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BF2"/>
    <w:multiLevelType w:val="hybridMultilevel"/>
    <w:tmpl w:val="44A8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36FDE"/>
    <w:multiLevelType w:val="hybridMultilevel"/>
    <w:tmpl w:val="EE1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845"/>
    <w:multiLevelType w:val="hybridMultilevel"/>
    <w:tmpl w:val="69F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95B"/>
    <w:multiLevelType w:val="hybridMultilevel"/>
    <w:tmpl w:val="63A8C3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B78AE"/>
    <w:multiLevelType w:val="hybridMultilevel"/>
    <w:tmpl w:val="0EDC8A6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DA27DA"/>
    <w:multiLevelType w:val="hybridMultilevel"/>
    <w:tmpl w:val="36FA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7621A"/>
    <w:multiLevelType w:val="hybridMultilevel"/>
    <w:tmpl w:val="A22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30687"/>
    <w:multiLevelType w:val="hybridMultilevel"/>
    <w:tmpl w:val="1F288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9A7CA4"/>
    <w:multiLevelType w:val="multilevel"/>
    <w:tmpl w:val="702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9224C"/>
    <w:multiLevelType w:val="hybridMultilevel"/>
    <w:tmpl w:val="FA649008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B6F10"/>
    <w:multiLevelType w:val="hybridMultilevel"/>
    <w:tmpl w:val="138A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757D8"/>
    <w:multiLevelType w:val="hybridMultilevel"/>
    <w:tmpl w:val="68B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66E2E"/>
    <w:multiLevelType w:val="hybridMultilevel"/>
    <w:tmpl w:val="7602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535FE"/>
    <w:multiLevelType w:val="hybridMultilevel"/>
    <w:tmpl w:val="EEB2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42A14"/>
    <w:multiLevelType w:val="hybridMultilevel"/>
    <w:tmpl w:val="D5E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6357A"/>
    <w:multiLevelType w:val="multilevel"/>
    <w:tmpl w:val="BB78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h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F2755E"/>
    <w:multiLevelType w:val="hybridMultilevel"/>
    <w:tmpl w:val="D7EA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36567"/>
    <w:multiLevelType w:val="hybridMultilevel"/>
    <w:tmpl w:val="6D9EC2F2"/>
    <w:lvl w:ilvl="0" w:tplc="D772E3B0">
      <w:start w:val="1"/>
      <w:numFmt w:val="decimal"/>
      <w:lvlText w:val="%1h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A372D"/>
    <w:multiLevelType w:val="hybridMultilevel"/>
    <w:tmpl w:val="62D870BA"/>
    <w:lvl w:ilvl="0" w:tplc="2730C78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407CC"/>
    <w:multiLevelType w:val="hybridMultilevel"/>
    <w:tmpl w:val="E8DC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645F1"/>
    <w:multiLevelType w:val="hybridMultilevel"/>
    <w:tmpl w:val="EFD0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70FCD"/>
    <w:multiLevelType w:val="hybridMultilevel"/>
    <w:tmpl w:val="C0B6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50CDF"/>
    <w:multiLevelType w:val="multilevel"/>
    <w:tmpl w:val="1638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0210B"/>
    <w:multiLevelType w:val="hybridMultilevel"/>
    <w:tmpl w:val="C9C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2768C"/>
    <w:multiLevelType w:val="multilevel"/>
    <w:tmpl w:val="6B9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53D4B"/>
    <w:multiLevelType w:val="multilevel"/>
    <w:tmpl w:val="72D4C6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41732"/>
    <w:multiLevelType w:val="multilevel"/>
    <w:tmpl w:val="41A0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0C6338"/>
    <w:multiLevelType w:val="hybridMultilevel"/>
    <w:tmpl w:val="B9AA59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853352"/>
    <w:multiLevelType w:val="multilevel"/>
    <w:tmpl w:val="28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E752E"/>
    <w:multiLevelType w:val="hybridMultilevel"/>
    <w:tmpl w:val="4F70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3D2B35"/>
    <w:multiLevelType w:val="hybridMultilevel"/>
    <w:tmpl w:val="B64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B6078"/>
    <w:multiLevelType w:val="hybridMultilevel"/>
    <w:tmpl w:val="40927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5A6689"/>
    <w:multiLevelType w:val="multilevel"/>
    <w:tmpl w:val="A1F0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054E"/>
    <w:multiLevelType w:val="multilevel"/>
    <w:tmpl w:val="4DD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60755"/>
    <w:multiLevelType w:val="hybridMultilevel"/>
    <w:tmpl w:val="10E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C7C96"/>
    <w:multiLevelType w:val="hybridMultilevel"/>
    <w:tmpl w:val="0928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02D78"/>
    <w:multiLevelType w:val="hybridMultilevel"/>
    <w:tmpl w:val="350E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74BD9"/>
    <w:multiLevelType w:val="hybridMultilevel"/>
    <w:tmpl w:val="342C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C3E2B"/>
    <w:multiLevelType w:val="hybridMultilevel"/>
    <w:tmpl w:val="6FE648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C15DB"/>
    <w:multiLevelType w:val="hybridMultilevel"/>
    <w:tmpl w:val="5998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D115D"/>
    <w:multiLevelType w:val="hybridMultilevel"/>
    <w:tmpl w:val="7E5E81B0"/>
    <w:lvl w:ilvl="0" w:tplc="C1B86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66067"/>
    <w:multiLevelType w:val="hybridMultilevel"/>
    <w:tmpl w:val="4BD6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C6757"/>
    <w:multiLevelType w:val="hybridMultilevel"/>
    <w:tmpl w:val="986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001E0"/>
    <w:multiLevelType w:val="multilevel"/>
    <w:tmpl w:val="542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9F6117"/>
    <w:multiLevelType w:val="multilevel"/>
    <w:tmpl w:val="3ACCEE8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2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7" w15:restartNumberingAfterBreak="0">
    <w:nsid w:val="7EE0338C"/>
    <w:multiLevelType w:val="hybridMultilevel"/>
    <w:tmpl w:val="66F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9"/>
  </w:num>
  <w:num w:numId="3">
    <w:abstractNumId w:val="46"/>
  </w:num>
  <w:num w:numId="4">
    <w:abstractNumId w:val="15"/>
  </w:num>
  <w:num w:numId="5">
    <w:abstractNumId w:val="25"/>
  </w:num>
  <w:num w:numId="6">
    <w:abstractNumId w:val="45"/>
  </w:num>
  <w:num w:numId="7">
    <w:abstractNumId w:val="21"/>
  </w:num>
  <w:num w:numId="8">
    <w:abstractNumId w:val="23"/>
  </w:num>
  <w:num w:numId="9">
    <w:abstractNumId w:val="41"/>
  </w:num>
  <w:num w:numId="10">
    <w:abstractNumId w:val="13"/>
  </w:num>
  <w:num w:numId="11">
    <w:abstractNumId w:val="17"/>
  </w:num>
  <w:num w:numId="12">
    <w:abstractNumId w:val="18"/>
  </w:num>
  <w:num w:numId="13">
    <w:abstractNumId w:val="19"/>
  </w:num>
  <w:num w:numId="14">
    <w:abstractNumId w:val="38"/>
  </w:num>
  <w:num w:numId="15">
    <w:abstractNumId w:val="6"/>
  </w:num>
  <w:num w:numId="16">
    <w:abstractNumId w:val="9"/>
  </w:num>
  <w:num w:numId="17">
    <w:abstractNumId w:val="42"/>
  </w:num>
  <w:num w:numId="18">
    <w:abstractNumId w:val="11"/>
  </w:num>
  <w:num w:numId="19">
    <w:abstractNumId w:val="35"/>
  </w:num>
  <w:num w:numId="20">
    <w:abstractNumId w:val="1"/>
  </w:num>
  <w:num w:numId="21">
    <w:abstractNumId w:val="27"/>
  </w:num>
  <w:num w:numId="22">
    <w:abstractNumId w:val="3"/>
  </w:num>
  <w:num w:numId="23">
    <w:abstractNumId w:val="40"/>
  </w:num>
  <w:num w:numId="24">
    <w:abstractNumId w:val="10"/>
  </w:num>
  <w:num w:numId="25">
    <w:abstractNumId w:val="7"/>
  </w:num>
  <w:num w:numId="26">
    <w:abstractNumId w:val="2"/>
  </w:num>
  <w:num w:numId="27">
    <w:abstractNumId w:val="20"/>
  </w:num>
  <w:num w:numId="28">
    <w:abstractNumId w:val="39"/>
  </w:num>
  <w:num w:numId="29">
    <w:abstractNumId w:val="47"/>
  </w:num>
  <w:num w:numId="30">
    <w:abstractNumId w:val="12"/>
  </w:num>
  <w:num w:numId="31">
    <w:abstractNumId w:val="44"/>
  </w:num>
  <w:num w:numId="32">
    <w:abstractNumId w:val="31"/>
  </w:num>
  <w:num w:numId="33">
    <w:abstractNumId w:val="36"/>
  </w:num>
  <w:num w:numId="34">
    <w:abstractNumId w:val="0"/>
  </w:num>
  <w:num w:numId="35">
    <w:abstractNumId w:val="5"/>
  </w:num>
  <w:num w:numId="36">
    <w:abstractNumId w:val="16"/>
  </w:num>
  <w:num w:numId="37">
    <w:abstractNumId w:val="4"/>
  </w:num>
  <w:num w:numId="38">
    <w:abstractNumId w:val="30"/>
  </w:num>
  <w:num w:numId="39">
    <w:abstractNumId w:val="14"/>
  </w:num>
  <w:num w:numId="40">
    <w:abstractNumId w:val="32"/>
  </w:num>
  <w:num w:numId="41">
    <w:abstractNumId w:val="8"/>
  </w:num>
  <w:num w:numId="42">
    <w:abstractNumId w:val="28"/>
  </w:num>
  <w:num w:numId="43">
    <w:abstractNumId w:val="26"/>
  </w:num>
  <w:num w:numId="44">
    <w:abstractNumId w:val="22"/>
  </w:num>
  <w:num w:numId="45">
    <w:abstractNumId w:val="24"/>
  </w:num>
  <w:num w:numId="46">
    <w:abstractNumId w:val="33"/>
  </w:num>
  <w:num w:numId="47">
    <w:abstractNumId w:val="34"/>
  </w:num>
  <w:num w:numId="48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13"/>
    <w:rsid w:val="0000183C"/>
    <w:rsid w:val="00010747"/>
    <w:rsid w:val="000109E3"/>
    <w:rsid w:val="00010A66"/>
    <w:rsid w:val="000155CF"/>
    <w:rsid w:val="000156EC"/>
    <w:rsid w:val="000171DE"/>
    <w:rsid w:val="000242C0"/>
    <w:rsid w:val="00024E7D"/>
    <w:rsid w:val="00024FB6"/>
    <w:rsid w:val="00036B60"/>
    <w:rsid w:val="00036E4A"/>
    <w:rsid w:val="0004490B"/>
    <w:rsid w:val="00052C32"/>
    <w:rsid w:val="00055E53"/>
    <w:rsid w:val="00064B80"/>
    <w:rsid w:val="00065163"/>
    <w:rsid w:val="00071F63"/>
    <w:rsid w:val="00080317"/>
    <w:rsid w:val="00080DDD"/>
    <w:rsid w:val="00082BD1"/>
    <w:rsid w:val="00084B50"/>
    <w:rsid w:val="00085770"/>
    <w:rsid w:val="0009238D"/>
    <w:rsid w:val="00095A6A"/>
    <w:rsid w:val="00096355"/>
    <w:rsid w:val="0009793C"/>
    <w:rsid w:val="000A65F4"/>
    <w:rsid w:val="000B3BED"/>
    <w:rsid w:val="000B4FD8"/>
    <w:rsid w:val="000B58FD"/>
    <w:rsid w:val="000B5B35"/>
    <w:rsid w:val="000C0FCC"/>
    <w:rsid w:val="000C1E77"/>
    <w:rsid w:val="000D150D"/>
    <w:rsid w:val="000D3A26"/>
    <w:rsid w:val="000D3EE9"/>
    <w:rsid w:val="000D4914"/>
    <w:rsid w:val="000D65AA"/>
    <w:rsid w:val="000D6B91"/>
    <w:rsid w:val="000E0D57"/>
    <w:rsid w:val="000E613F"/>
    <w:rsid w:val="000E6665"/>
    <w:rsid w:val="000E7CB6"/>
    <w:rsid w:val="000F0EA2"/>
    <w:rsid w:val="000F6235"/>
    <w:rsid w:val="000F7A6B"/>
    <w:rsid w:val="001005EF"/>
    <w:rsid w:val="0010513D"/>
    <w:rsid w:val="001138F1"/>
    <w:rsid w:val="00120903"/>
    <w:rsid w:val="0012157B"/>
    <w:rsid w:val="00122386"/>
    <w:rsid w:val="00122C25"/>
    <w:rsid w:val="0012556F"/>
    <w:rsid w:val="00125646"/>
    <w:rsid w:val="00126865"/>
    <w:rsid w:val="00131399"/>
    <w:rsid w:val="00131FE7"/>
    <w:rsid w:val="00133F4A"/>
    <w:rsid w:val="00136F48"/>
    <w:rsid w:val="00140A41"/>
    <w:rsid w:val="00141600"/>
    <w:rsid w:val="00144969"/>
    <w:rsid w:val="00146452"/>
    <w:rsid w:val="00147430"/>
    <w:rsid w:val="001475E5"/>
    <w:rsid w:val="0015108D"/>
    <w:rsid w:val="0015264A"/>
    <w:rsid w:val="001603C1"/>
    <w:rsid w:val="00161194"/>
    <w:rsid w:val="00164DFF"/>
    <w:rsid w:val="001712AF"/>
    <w:rsid w:val="00171C76"/>
    <w:rsid w:val="00174347"/>
    <w:rsid w:val="001759CD"/>
    <w:rsid w:val="00176C02"/>
    <w:rsid w:val="00182615"/>
    <w:rsid w:val="00183316"/>
    <w:rsid w:val="00192AA9"/>
    <w:rsid w:val="00196D98"/>
    <w:rsid w:val="001977CE"/>
    <w:rsid w:val="001A0EAE"/>
    <w:rsid w:val="001A36D3"/>
    <w:rsid w:val="001A3D99"/>
    <w:rsid w:val="001A481F"/>
    <w:rsid w:val="001A6738"/>
    <w:rsid w:val="001B30A2"/>
    <w:rsid w:val="001B3139"/>
    <w:rsid w:val="001B6F38"/>
    <w:rsid w:val="001D4489"/>
    <w:rsid w:val="001D76C6"/>
    <w:rsid w:val="001D787B"/>
    <w:rsid w:val="001E1FC0"/>
    <w:rsid w:val="001E622D"/>
    <w:rsid w:val="001E6F6E"/>
    <w:rsid w:val="001F0311"/>
    <w:rsid w:val="001F18A9"/>
    <w:rsid w:val="001F1AB9"/>
    <w:rsid w:val="001F6FD4"/>
    <w:rsid w:val="002021AE"/>
    <w:rsid w:val="0020788C"/>
    <w:rsid w:val="00215FA5"/>
    <w:rsid w:val="00224535"/>
    <w:rsid w:val="00232460"/>
    <w:rsid w:val="00237B2D"/>
    <w:rsid w:val="00242571"/>
    <w:rsid w:val="00242DC2"/>
    <w:rsid w:val="00251D2A"/>
    <w:rsid w:val="002536B0"/>
    <w:rsid w:val="002544AD"/>
    <w:rsid w:val="0025572D"/>
    <w:rsid w:val="00255C32"/>
    <w:rsid w:val="00261456"/>
    <w:rsid w:val="002655C7"/>
    <w:rsid w:val="00272C65"/>
    <w:rsid w:val="00272D2C"/>
    <w:rsid w:val="00273E2E"/>
    <w:rsid w:val="002744C8"/>
    <w:rsid w:val="00274CE3"/>
    <w:rsid w:val="00281367"/>
    <w:rsid w:val="002915C4"/>
    <w:rsid w:val="00292468"/>
    <w:rsid w:val="0029312F"/>
    <w:rsid w:val="00293469"/>
    <w:rsid w:val="0029393D"/>
    <w:rsid w:val="00296ED2"/>
    <w:rsid w:val="002A0F19"/>
    <w:rsid w:val="002A1304"/>
    <w:rsid w:val="002A3EDE"/>
    <w:rsid w:val="002A5913"/>
    <w:rsid w:val="002B0119"/>
    <w:rsid w:val="002B2C0F"/>
    <w:rsid w:val="002B3D3C"/>
    <w:rsid w:val="002B46A6"/>
    <w:rsid w:val="002B503A"/>
    <w:rsid w:val="002C35DD"/>
    <w:rsid w:val="002C5244"/>
    <w:rsid w:val="002C5400"/>
    <w:rsid w:val="002E095C"/>
    <w:rsid w:val="002E219E"/>
    <w:rsid w:val="002E5A5A"/>
    <w:rsid w:val="002E63AB"/>
    <w:rsid w:val="002E6500"/>
    <w:rsid w:val="002E7139"/>
    <w:rsid w:val="002E74E4"/>
    <w:rsid w:val="002E7AD1"/>
    <w:rsid w:val="002F63FC"/>
    <w:rsid w:val="002F69D0"/>
    <w:rsid w:val="003031DD"/>
    <w:rsid w:val="0030458A"/>
    <w:rsid w:val="003046C9"/>
    <w:rsid w:val="00304B8F"/>
    <w:rsid w:val="0030744C"/>
    <w:rsid w:val="003170D7"/>
    <w:rsid w:val="00317F68"/>
    <w:rsid w:val="003238D2"/>
    <w:rsid w:val="00324E44"/>
    <w:rsid w:val="00327FC7"/>
    <w:rsid w:val="00330712"/>
    <w:rsid w:val="003403F7"/>
    <w:rsid w:val="00342AC5"/>
    <w:rsid w:val="00346C3C"/>
    <w:rsid w:val="003478CD"/>
    <w:rsid w:val="00350B11"/>
    <w:rsid w:val="00351DC6"/>
    <w:rsid w:val="00351F35"/>
    <w:rsid w:val="0035512B"/>
    <w:rsid w:val="003569B4"/>
    <w:rsid w:val="00360017"/>
    <w:rsid w:val="00362558"/>
    <w:rsid w:val="00367843"/>
    <w:rsid w:val="00371607"/>
    <w:rsid w:val="003729A1"/>
    <w:rsid w:val="003743B7"/>
    <w:rsid w:val="00374AC8"/>
    <w:rsid w:val="003935A4"/>
    <w:rsid w:val="00393677"/>
    <w:rsid w:val="003A1BB2"/>
    <w:rsid w:val="003A258D"/>
    <w:rsid w:val="003A5384"/>
    <w:rsid w:val="003B0EEB"/>
    <w:rsid w:val="003B6D35"/>
    <w:rsid w:val="003B79BD"/>
    <w:rsid w:val="003C0502"/>
    <w:rsid w:val="003C0754"/>
    <w:rsid w:val="003C08D9"/>
    <w:rsid w:val="003C27B6"/>
    <w:rsid w:val="003D3D32"/>
    <w:rsid w:val="003D412D"/>
    <w:rsid w:val="003D4E00"/>
    <w:rsid w:val="003D5E67"/>
    <w:rsid w:val="003D5FF2"/>
    <w:rsid w:val="003D6102"/>
    <w:rsid w:val="003D6E0F"/>
    <w:rsid w:val="003E0275"/>
    <w:rsid w:val="003E0A41"/>
    <w:rsid w:val="003E19E5"/>
    <w:rsid w:val="003E363D"/>
    <w:rsid w:val="003E6AAC"/>
    <w:rsid w:val="003F1E83"/>
    <w:rsid w:val="003F315A"/>
    <w:rsid w:val="003F6297"/>
    <w:rsid w:val="004005CF"/>
    <w:rsid w:val="00415E01"/>
    <w:rsid w:val="00424DC2"/>
    <w:rsid w:val="00425E75"/>
    <w:rsid w:val="00427BAF"/>
    <w:rsid w:val="004331D2"/>
    <w:rsid w:val="00433D8D"/>
    <w:rsid w:val="00436887"/>
    <w:rsid w:val="00443AF7"/>
    <w:rsid w:val="004458F0"/>
    <w:rsid w:val="00447E14"/>
    <w:rsid w:val="0045482E"/>
    <w:rsid w:val="00455AC3"/>
    <w:rsid w:val="00460855"/>
    <w:rsid w:val="00465AE0"/>
    <w:rsid w:val="004670AD"/>
    <w:rsid w:val="00470D78"/>
    <w:rsid w:val="004724E6"/>
    <w:rsid w:val="004779CE"/>
    <w:rsid w:val="004810B9"/>
    <w:rsid w:val="004864E1"/>
    <w:rsid w:val="0048666C"/>
    <w:rsid w:val="00492425"/>
    <w:rsid w:val="00492A0F"/>
    <w:rsid w:val="004939A9"/>
    <w:rsid w:val="00496711"/>
    <w:rsid w:val="004A1C93"/>
    <w:rsid w:val="004A1E5D"/>
    <w:rsid w:val="004A34EC"/>
    <w:rsid w:val="004B0252"/>
    <w:rsid w:val="004B0E9C"/>
    <w:rsid w:val="004B30E1"/>
    <w:rsid w:val="004B30F0"/>
    <w:rsid w:val="004B4205"/>
    <w:rsid w:val="004B72C8"/>
    <w:rsid w:val="004C0A6E"/>
    <w:rsid w:val="004C21BB"/>
    <w:rsid w:val="004C2F77"/>
    <w:rsid w:val="004C7AD2"/>
    <w:rsid w:val="004D0E43"/>
    <w:rsid w:val="004D7300"/>
    <w:rsid w:val="004E6722"/>
    <w:rsid w:val="004F4BB9"/>
    <w:rsid w:val="0050160B"/>
    <w:rsid w:val="0050312A"/>
    <w:rsid w:val="005051E0"/>
    <w:rsid w:val="0050521D"/>
    <w:rsid w:val="00512F04"/>
    <w:rsid w:val="005144F7"/>
    <w:rsid w:val="00521DCE"/>
    <w:rsid w:val="00523708"/>
    <w:rsid w:val="00524048"/>
    <w:rsid w:val="00525AD3"/>
    <w:rsid w:val="00526CA5"/>
    <w:rsid w:val="00527543"/>
    <w:rsid w:val="00527CF7"/>
    <w:rsid w:val="00527E7F"/>
    <w:rsid w:val="00532A1E"/>
    <w:rsid w:val="00532C8C"/>
    <w:rsid w:val="00535614"/>
    <w:rsid w:val="005454C4"/>
    <w:rsid w:val="00547CFB"/>
    <w:rsid w:val="00563BA8"/>
    <w:rsid w:val="00565BAC"/>
    <w:rsid w:val="0057674B"/>
    <w:rsid w:val="00577A53"/>
    <w:rsid w:val="0058690F"/>
    <w:rsid w:val="00595784"/>
    <w:rsid w:val="00597326"/>
    <w:rsid w:val="005A5469"/>
    <w:rsid w:val="005B0802"/>
    <w:rsid w:val="005B0AC8"/>
    <w:rsid w:val="005B1222"/>
    <w:rsid w:val="005B4185"/>
    <w:rsid w:val="005B7CA1"/>
    <w:rsid w:val="005C722B"/>
    <w:rsid w:val="005C746D"/>
    <w:rsid w:val="005D2929"/>
    <w:rsid w:val="005D2C04"/>
    <w:rsid w:val="005D3447"/>
    <w:rsid w:val="005E0554"/>
    <w:rsid w:val="005E273E"/>
    <w:rsid w:val="005E324A"/>
    <w:rsid w:val="005E35FC"/>
    <w:rsid w:val="005F175D"/>
    <w:rsid w:val="005F2534"/>
    <w:rsid w:val="005F2BBD"/>
    <w:rsid w:val="005F2C0C"/>
    <w:rsid w:val="005F3299"/>
    <w:rsid w:val="005F39E9"/>
    <w:rsid w:val="006011A7"/>
    <w:rsid w:val="00603F48"/>
    <w:rsid w:val="0061057F"/>
    <w:rsid w:val="00622383"/>
    <w:rsid w:val="00632133"/>
    <w:rsid w:val="00634DCF"/>
    <w:rsid w:val="00635B3D"/>
    <w:rsid w:val="00637A02"/>
    <w:rsid w:val="0064275A"/>
    <w:rsid w:val="00643A43"/>
    <w:rsid w:val="00644AB4"/>
    <w:rsid w:val="0064524E"/>
    <w:rsid w:val="0065143B"/>
    <w:rsid w:val="00652E21"/>
    <w:rsid w:val="00655869"/>
    <w:rsid w:val="006573B4"/>
    <w:rsid w:val="006620F4"/>
    <w:rsid w:val="006638E7"/>
    <w:rsid w:val="00670679"/>
    <w:rsid w:val="00685C41"/>
    <w:rsid w:val="00691B19"/>
    <w:rsid w:val="006947D9"/>
    <w:rsid w:val="006B204E"/>
    <w:rsid w:val="006B4CD9"/>
    <w:rsid w:val="006B7A4E"/>
    <w:rsid w:val="006C5BC4"/>
    <w:rsid w:val="006C7098"/>
    <w:rsid w:val="006C71CF"/>
    <w:rsid w:val="006D35DF"/>
    <w:rsid w:val="006D39C0"/>
    <w:rsid w:val="006D5947"/>
    <w:rsid w:val="006F0205"/>
    <w:rsid w:val="006F0BFD"/>
    <w:rsid w:val="006F1A23"/>
    <w:rsid w:val="006F23E7"/>
    <w:rsid w:val="006F2983"/>
    <w:rsid w:val="006F3DDB"/>
    <w:rsid w:val="007022AA"/>
    <w:rsid w:val="007039AA"/>
    <w:rsid w:val="007048CE"/>
    <w:rsid w:val="00705E03"/>
    <w:rsid w:val="00712685"/>
    <w:rsid w:val="00713331"/>
    <w:rsid w:val="00725837"/>
    <w:rsid w:val="00725DD2"/>
    <w:rsid w:val="00734498"/>
    <w:rsid w:val="0073663A"/>
    <w:rsid w:val="00740283"/>
    <w:rsid w:val="00740617"/>
    <w:rsid w:val="00742EF3"/>
    <w:rsid w:val="00747FF2"/>
    <w:rsid w:val="00751A3C"/>
    <w:rsid w:val="00751D79"/>
    <w:rsid w:val="00754373"/>
    <w:rsid w:val="007705E2"/>
    <w:rsid w:val="007750FF"/>
    <w:rsid w:val="007859D3"/>
    <w:rsid w:val="00791D81"/>
    <w:rsid w:val="00794217"/>
    <w:rsid w:val="007A1BB9"/>
    <w:rsid w:val="007A6332"/>
    <w:rsid w:val="007A654E"/>
    <w:rsid w:val="007A73F6"/>
    <w:rsid w:val="007B07B6"/>
    <w:rsid w:val="007B5CD0"/>
    <w:rsid w:val="007B76C7"/>
    <w:rsid w:val="007C2212"/>
    <w:rsid w:val="007C57D0"/>
    <w:rsid w:val="007D0DBE"/>
    <w:rsid w:val="007D3C1F"/>
    <w:rsid w:val="007D40A2"/>
    <w:rsid w:val="007E003C"/>
    <w:rsid w:val="007E0FD3"/>
    <w:rsid w:val="007F06CF"/>
    <w:rsid w:val="007F088E"/>
    <w:rsid w:val="007F12EA"/>
    <w:rsid w:val="007F2B00"/>
    <w:rsid w:val="007F455D"/>
    <w:rsid w:val="00802F18"/>
    <w:rsid w:val="00805807"/>
    <w:rsid w:val="00806B10"/>
    <w:rsid w:val="008127D7"/>
    <w:rsid w:val="00812808"/>
    <w:rsid w:val="00814195"/>
    <w:rsid w:val="00815C28"/>
    <w:rsid w:val="00816A13"/>
    <w:rsid w:val="00816F8C"/>
    <w:rsid w:val="00821144"/>
    <w:rsid w:val="00824E39"/>
    <w:rsid w:val="00830629"/>
    <w:rsid w:val="008319A6"/>
    <w:rsid w:val="008346FE"/>
    <w:rsid w:val="00835811"/>
    <w:rsid w:val="00835F84"/>
    <w:rsid w:val="008408A1"/>
    <w:rsid w:val="00846F6B"/>
    <w:rsid w:val="0085072B"/>
    <w:rsid w:val="00851A11"/>
    <w:rsid w:val="008565AE"/>
    <w:rsid w:val="008570D0"/>
    <w:rsid w:val="008575ED"/>
    <w:rsid w:val="00857EAD"/>
    <w:rsid w:val="00860189"/>
    <w:rsid w:val="00864BCD"/>
    <w:rsid w:val="00872135"/>
    <w:rsid w:val="00873445"/>
    <w:rsid w:val="00874E50"/>
    <w:rsid w:val="008774D6"/>
    <w:rsid w:val="00877754"/>
    <w:rsid w:val="008811F9"/>
    <w:rsid w:val="008812F1"/>
    <w:rsid w:val="00884157"/>
    <w:rsid w:val="008842E7"/>
    <w:rsid w:val="00894A7D"/>
    <w:rsid w:val="008B49AB"/>
    <w:rsid w:val="008B7761"/>
    <w:rsid w:val="008C2693"/>
    <w:rsid w:val="008C33D7"/>
    <w:rsid w:val="008C340B"/>
    <w:rsid w:val="008C3C40"/>
    <w:rsid w:val="008C59E8"/>
    <w:rsid w:val="008D075D"/>
    <w:rsid w:val="008D1F4B"/>
    <w:rsid w:val="008D3FEB"/>
    <w:rsid w:val="008D68DC"/>
    <w:rsid w:val="008D6B5D"/>
    <w:rsid w:val="008E1615"/>
    <w:rsid w:val="008F42BD"/>
    <w:rsid w:val="008F6985"/>
    <w:rsid w:val="009014AA"/>
    <w:rsid w:val="009016E3"/>
    <w:rsid w:val="00903B07"/>
    <w:rsid w:val="00903FE9"/>
    <w:rsid w:val="0090664E"/>
    <w:rsid w:val="009075C5"/>
    <w:rsid w:val="00911F9C"/>
    <w:rsid w:val="00912CA7"/>
    <w:rsid w:val="009224C4"/>
    <w:rsid w:val="00926CBB"/>
    <w:rsid w:val="00935302"/>
    <w:rsid w:val="00936631"/>
    <w:rsid w:val="00937EBF"/>
    <w:rsid w:val="0094030A"/>
    <w:rsid w:val="009415C8"/>
    <w:rsid w:val="009416D3"/>
    <w:rsid w:val="00942B7B"/>
    <w:rsid w:val="00944F56"/>
    <w:rsid w:val="00952423"/>
    <w:rsid w:val="00952480"/>
    <w:rsid w:val="00957280"/>
    <w:rsid w:val="00957690"/>
    <w:rsid w:val="009577AE"/>
    <w:rsid w:val="00957C97"/>
    <w:rsid w:val="00960B29"/>
    <w:rsid w:val="0096281F"/>
    <w:rsid w:val="00963797"/>
    <w:rsid w:val="00966863"/>
    <w:rsid w:val="009773C1"/>
    <w:rsid w:val="00981252"/>
    <w:rsid w:val="00985ED2"/>
    <w:rsid w:val="00995049"/>
    <w:rsid w:val="009965BF"/>
    <w:rsid w:val="009A4BD4"/>
    <w:rsid w:val="009A4CC3"/>
    <w:rsid w:val="009A6134"/>
    <w:rsid w:val="009B1B2A"/>
    <w:rsid w:val="009B3116"/>
    <w:rsid w:val="009B65C0"/>
    <w:rsid w:val="009B6779"/>
    <w:rsid w:val="009B6963"/>
    <w:rsid w:val="009C4B92"/>
    <w:rsid w:val="009C6A55"/>
    <w:rsid w:val="009D10F0"/>
    <w:rsid w:val="009D1423"/>
    <w:rsid w:val="009D2C26"/>
    <w:rsid w:val="009D4411"/>
    <w:rsid w:val="009D5813"/>
    <w:rsid w:val="009D73C1"/>
    <w:rsid w:val="009D7488"/>
    <w:rsid w:val="009E2F27"/>
    <w:rsid w:val="009E3EE1"/>
    <w:rsid w:val="009E495D"/>
    <w:rsid w:val="009E5506"/>
    <w:rsid w:val="009E6FEE"/>
    <w:rsid w:val="009F4D74"/>
    <w:rsid w:val="009F59C1"/>
    <w:rsid w:val="009F7637"/>
    <w:rsid w:val="009F792B"/>
    <w:rsid w:val="009F7DA1"/>
    <w:rsid w:val="00A01D83"/>
    <w:rsid w:val="00A027CF"/>
    <w:rsid w:val="00A05430"/>
    <w:rsid w:val="00A10FB1"/>
    <w:rsid w:val="00A11A6F"/>
    <w:rsid w:val="00A21672"/>
    <w:rsid w:val="00A23B5F"/>
    <w:rsid w:val="00A2437F"/>
    <w:rsid w:val="00A24AD6"/>
    <w:rsid w:val="00A26420"/>
    <w:rsid w:val="00A30F14"/>
    <w:rsid w:val="00A36896"/>
    <w:rsid w:val="00A415DE"/>
    <w:rsid w:val="00A43CEE"/>
    <w:rsid w:val="00A44DE9"/>
    <w:rsid w:val="00A45729"/>
    <w:rsid w:val="00A45760"/>
    <w:rsid w:val="00A45EB8"/>
    <w:rsid w:val="00A46DA3"/>
    <w:rsid w:val="00A472B7"/>
    <w:rsid w:val="00A50650"/>
    <w:rsid w:val="00A518A2"/>
    <w:rsid w:val="00A51DA9"/>
    <w:rsid w:val="00A51ED9"/>
    <w:rsid w:val="00A538E6"/>
    <w:rsid w:val="00A550C3"/>
    <w:rsid w:val="00A55A20"/>
    <w:rsid w:val="00A61678"/>
    <w:rsid w:val="00A6397E"/>
    <w:rsid w:val="00A639E5"/>
    <w:rsid w:val="00A63E4B"/>
    <w:rsid w:val="00A67502"/>
    <w:rsid w:val="00A67ACD"/>
    <w:rsid w:val="00A76675"/>
    <w:rsid w:val="00A772EB"/>
    <w:rsid w:val="00A82E21"/>
    <w:rsid w:val="00A8383C"/>
    <w:rsid w:val="00A877EF"/>
    <w:rsid w:val="00A94213"/>
    <w:rsid w:val="00AA1ECB"/>
    <w:rsid w:val="00AA26B4"/>
    <w:rsid w:val="00AA4B98"/>
    <w:rsid w:val="00AB0AB5"/>
    <w:rsid w:val="00AB2579"/>
    <w:rsid w:val="00AC3513"/>
    <w:rsid w:val="00AC4B41"/>
    <w:rsid w:val="00AC5655"/>
    <w:rsid w:val="00AD161B"/>
    <w:rsid w:val="00AD3AE2"/>
    <w:rsid w:val="00AD7736"/>
    <w:rsid w:val="00AE2033"/>
    <w:rsid w:val="00AE3605"/>
    <w:rsid w:val="00AE3F1A"/>
    <w:rsid w:val="00AF29DB"/>
    <w:rsid w:val="00AF388F"/>
    <w:rsid w:val="00AF4BD6"/>
    <w:rsid w:val="00AF78E9"/>
    <w:rsid w:val="00B00C50"/>
    <w:rsid w:val="00B016D9"/>
    <w:rsid w:val="00B038ED"/>
    <w:rsid w:val="00B03C51"/>
    <w:rsid w:val="00B11167"/>
    <w:rsid w:val="00B14BF4"/>
    <w:rsid w:val="00B21B5A"/>
    <w:rsid w:val="00B35410"/>
    <w:rsid w:val="00B3562D"/>
    <w:rsid w:val="00B35846"/>
    <w:rsid w:val="00B37AA6"/>
    <w:rsid w:val="00B40B9F"/>
    <w:rsid w:val="00B40D6F"/>
    <w:rsid w:val="00B41FD7"/>
    <w:rsid w:val="00B714B9"/>
    <w:rsid w:val="00B71DF8"/>
    <w:rsid w:val="00B739EC"/>
    <w:rsid w:val="00B74E89"/>
    <w:rsid w:val="00B77918"/>
    <w:rsid w:val="00B87325"/>
    <w:rsid w:val="00B91797"/>
    <w:rsid w:val="00B92192"/>
    <w:rsid w:val="00B93011"/>
    <w:rsid w:val="00B93570"/>
    <w:rsid w:val="00BA0073"/>
    <w:rsid w:val="00BA6A77"/>
    <w:rsid w:val="00BB5D43"/>
    <w:rsid w:val="00BB7A56"/>
    <w:rsid w:val="00BC2BAD"/>
    <w:rsid w:val="00BC32C2"/>
    <w:rsid w:val="00BC344B"/>
    <w:rsid w:val="00BC3F9B"/>
    <w:rsid w:val="00BC51BE"/>
    <w:rsid w:val="00BD4F16"/>
    <w:rsid w:val="00BD776F"/>
    <w:rsid w:val="00BE0D62"/>
    <w:rsid w:val="00BE2EE2"/>
    <w:rsid w:val="00BE5FF2"/>
    <w:rsid w:val="00BF227F"/>
    <w:rsid w:val="00BF58CE"/>
    <w:rsid w:val="00C0418B"/>
    <w:rsid w:val="00C0523C"/>
    <w:rsid w:val="00C116ED"/>
    <w:rsid w:val="00C11B75"/>
    <w:rsid w:val="00C13912"/>
    <w:rsid w:val="00C141C1"/>
    <w:rsid w:val="00C163F8"/>
    <w:rsid w:val="00C25DAE"/>
    <w:rsid w:val="00C26BD6"/>
    <w:rsid w:val="00C33894"/>
    <w:rsid w:val="00C34F39"/>
    <w:rsid w:val="00C3610A"/>
    <w:rsid w:val="00C42466"/>
    <w:rsid w:val="00C42BB6"/>
    <w:rsid w:val="00C5298E"/>
    <w:rsid w:val="00C52B69"/>
    <w:rsid w:val="00C535E8"/>
    <w:rsid w:val="00C551B2"/>
    <w:rsid w:val="00C61F8C"/>
    <w:rsid w:val="00C6669C"/>
    <w:rsid w:val="00C66ED9"/>
    <w:rsid w:val="00C7028E"/>
    <w:rsid w:val="00C712A6"/>
    <w:rsid w:val="00C71358"/>
    <w:rsid w:val="00C71BAD"/>
    <w:rsid w:val="00C7336B"/>
    <w:rsid w:val="00C7588B"/>
    <w:rsid w:val="00C76A9E"/>
    <w:rsid w:val="00C83E4B"/>
    <w:rsid w:val="00C8430A"/>
    <w:rsid w:val="00C84BC4"/>
    <w:rsid w:val="00C85A5E"/>
    <w:rsid w:val="00C86CD6"/>
    <w:rsid w:val="00C90D25"/>
    <w:rsid w:val="00C9389D"/>
    <w:rsid w:val="00C941BB"/>
    <w:rsid w:val="00CA104A"/>
    <w:rsid w:val="00CA11D9"/>
    <w:rsid w:val="00CA1566"/>
    <w:rsid w:val="00CA195D"/>
    <w:rsid w:val="00CA6B82"/>
    <w:rsid w:val="00CA7004"/>
    <w:rsid w:val="00CB014E"/>
    <w:rsid w:val="00CB28D5"/>
    <w:rsid w:val="00CB30B7"/>
    <w:rsid w:val="00CB40A8"/>
    <w:rsid w:val="00CB6D40"/>
    <w:rsid w:val="00CB7D57"/>
    <w:rsid w:val="00CC50A2"/>
    <w:rsid w:val="00CD1B48"/>
    <w:rsid w:val="00CD486E"/>
    <w:rsid w:val="00CD60F9"/>
    <w:rsid w:val="00CE0842"/>
    <w:rsid w:val="00CE5FC1"/>
    <w:rsid w:val="00CE61C2"/>
    <w:rsid w:val="00CF4030"/>
    <w:rsid w:val="00CF4B16"/>
    <w:rsid w:val="00CF5ADA"/>
    <w:rsid w:val="00CF6FF9"/>
    <w:rsid w:val="00D0152C"/>
    <w:rsid w:val="00D02BE0"/>
    <w:rsid w:val="00D038AE"/>
    <w:rsid w:val="00D04FE2"/>
    <w:rsid w:val="00D07C33"/>
    <w:rsid w:val="00D07CD4"/>
    <w:rsid w:val="00D117E4"/>
    <w:rsid w:val="00D2153E"/>
    <w:rsid w:val="00D223D3"/>
    <w:rsid w:val="00D2254A"/>
    <w:rsid w:val="00D22F04"/>
    <w:rsid w:val="00D23089"/>
    <w:rsid w:val="00D23B3F"/>
    <w:rsid w:val="00D26918"/>
    <w:rsid w:val="00D316FB"/>
    <w:rsid w:val="00D32EED"/>
    <w:rsid w:val="00D3503D"/>
    <w:rsid w:val="00D37A4D"/>
    <w:rsid w:val="00D40B73"/>
    <w:rsid w:val="00D42EDE"/>
    <w:rsid w:val="00D45BBF"/>
    <w:rsid w:val="00D47BF3"/>
    <w:rsid w:val="00D559F1"/>
    <w:rsid w:val="00D56B40"/>
    <w:rsid w:val="00D6739D"/>
    <w:rsid w:val="00D7085C"/>
    <w:rsid w:val="00D75A15"/>
    <w:rsid w:val="00D77813"/>
    <w:rsid w:val="00D813B1"/>
    <w:rsid w:val="00D82DD4"/>
    <w:rsid w:val="00D8456C"/>
    <w:rsid w:val="00D86958"/>
    <w:rsid w:val="00D90522"/>
    <w:rsid w:val="00D91383"/>
    <w:rsid w:val="00D92D26"/>
    <w:rsid w:val="00D948B3"/>
    <w:rsid w:val="00D9599E"/>
    <w:rsid w:val="00D95F48"/>
    <w:rsid w:val="00D960E1"/>
    <w:rsid w:val="00DA5B78"/>
    <w:rsid w:val="00DB281E"/>
    <w:rsid w:val="00DB5C06"/>
    <w:rsid w:val="00DC1A1C"/>
    <w:rsid w:val="00DC2D86"/>
    <w:rsid w:val="00DD367A"/>
    <w:rsid w:val="00DD40A8"/>
    <w:rsid w:val="00DE0D33"/>
    <w:rsid w:val="00DE2904"/>
    <w:rsid w:val="00DE425C"/>
    <w:rsid w:val="00DE44FF"/>
    <w:rsid w:val="00DE69BB"/>
    <w:rsid w:val="00DE6EA9"/>
    <w:rsid w:val="00DF25DC"/>
    <w:rsid w:val="00DF7FDB"/>
    <w:rsid w:val="00E03485"/>
    <w:rsid w:val="00E041F7"/>
    <w:rsid w:val="00E0603C"/>
    <w:rsid w:val="00E072DF"/>
    <w:rsid w:val="00E07A0D"/>
    <w:rsid w:val="00E17631"/>
    <w:rsid w:val="00E21D3C"/>
    <w:rsid w:val="00E231AC"/>
    <w:rsid w:val="00E33FD4"/>
    <w:rsid w:val="00E35EBE"/>
    <w:rsid w:val="00E4757F"/>
    <w:rsid w:val="00E479DD"/>
    <w:rsid w:val="00E512B1"/>
    <w:rsid w:val="00E53BED"/>
    <w:rsid w:val="00E5538D"/>
    <w:rsid w:val="00E568CD"/>
    <w:rsid w:val="00E61555"/>
    <w:rsid w:val="00E62F53"/>
    <w:rsid w:val="00E66BEB"/>
    <w:rsid w:val="00E66D69"/>
    <w:rsid w:val="00E66FB6"/>
    <w:rsid w:val="00E744BE"/>
    <w:rsid w:val="00E768EB"/>
    <w:rsid w:val="00E804ED"/>
    <w:rsid w:val="00E815B3"/>
    <w:rsid w:val="00E81E00"/>
    <w:rsid w:val="00E87F7B"/>
    <w:rsid w:val="00E90CA1"/>
    <w:rsid w:val="00E95B0C"/>
    <w:rsid w:val="00E97376"/>
    <w:rsid w:val="00E97650"/>
    <w:rsid w:val="00EA7E9C"/>
    <w:rsid w:val="00EB7BE6"/>
    <w:rsid w:val="00EC0D33"/>
    <w:rsid w:val="00EC5679"/>
    <w:rsid w:val="00EC568A"/>
    <w:rsid w:val="00EC714B"/>
    <w:rsid w:val="00ED24E9"/>
    <w:rsid w:val="00ED2A9B"/>
    <w:rsid w:val="00EE0B3D"/>
    <w:rsid w:val="00EE2C79"/>
    <w:rsid w:val="00EE452B"/>
    <w:rsid w:val="00EE570A"/>
    <w:rsid w:val="00EE6670"/>
    <w:rsid w:val="00EE781F"/>
    <w:rsid w:val="00EF2B07"/>
    <w:rsid w:val="00EF39FF"/>
    <w:rsid w:val="00EF52BD"/>
    <w:rsid w:val="00F01724"/>
    <w:rsid w:val="00F01D09"/>
    <w:rsid w:val="00F054C8"/>
    <w:rsid w:val="00F1034B"/>
    <w:rsid w:val="00F11248"/>
    <w:rsid w:val="00F11569"/>
    <w:rsid w:val="00F1349A"/>
    <w:rsid w:val="00F159A4"/>
    <w:rsid w:val="00F15ADD"/>
    <w:rsid w:val="00F21221"/>
    <w:rsid w:val="00F23350"/>
    <w:rsid w:val="00F25A98"/>
    <w:rsid w:val="00F266C0"/>
    <w:rsid w:val="00F3220F"/>
    <w:rsid w:val="00F335B8"/>
    <w:rsid w:val="00F36CB2"/>
    <w:rsid w:val="00F42871"/>
    <w:rsid w:val="00F42A9E"/>
    <w:rsid w:val="00F46870"/>
    <w:rsid w:val="00F50E92"/>
    <w:rsid w:val="00F548A5"/>
    <w:rsid w:val="00F54C75"/>
    <w:rsid w:val="00F55233"/>
    <w:rsid w:val="00F565EF"/>
    <w:rsid w:val="00F56A50"/>
    <w:rsid w:val="00F57E37"/>
    <w:rsid w:val="00F6058A"/>
    <w:rsid w:val="00F63663"/>
    <w:rsid w:val="00F6374F"/>
    <w:rsid w:val="00F63E3B"/>
    <w:rsid w:val="00F67A29"/>
    <w:rsid w:val="00F717DB"/>
    <w:rsid w:val="00F749AB"/>
    <w:rsid w:val="00F7665C"/>
    <w:rsid w:val="00F76A14"/>
    <w:rsid w:val="00F81888"/>
    <w:rsid w:val="00F8483B"/>
    <w:rsid w:val="00F86F2E"/>
    <w:rsid w:val="00F92C9B"/>
    <w:rsid w:val="00F94BA9"/>
    <w:rsid w:val="00F9550C"/>
    <w:rsid w:val="00F9728C"/>
    <w:rsid w:val="00FA0FBD"/>
    <w:rsid w:val="00FB5A9F"/>
    <w:rsid w:val="00FB5D58"/>
    <w:rsid w:val="00FC25A8"/>
    <w:rsid w:val="00FC3E82"/>
    <w:rsid w:val="00FC4052"/>
    <w:rsid w:val="00FC69E5"/>
    <w:rsid w:val="00FD12F7"/>
    <w:rsid w:val="00FD5FCB"/>
    <w:rsid w:val="00FE0A20"/>
    <w:rsid w:val="00FE0E0D"/>
    <w:rsid w:val="00FE1B73"/>
    <w:rsid w:val="00FE7835"/>
    <w:rsid w:val="00FF271D"/>
    <w:rsid w:val="00FF29B8"/>
    <w:rsid w:val="00FF30DA"/>
    <w:rsid w:val="00FF3219"/>
    <w:rsid w:val="00FF3779"/>
    <w:rsid w:val="00FF4233"/>
    <w:rsid w:val="00FF5213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35D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BEB"/>
    <w:pPr>
      <w:spacing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pageBreakBefore/>
      <w:numPr>
        <w:numId w:val="3"/>
      </w:numPr>
      <w:outlineLvl w:val="0"/>
    </w:pPr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8E"/>
    <w:pPr>
      <w:keepNext/>
      <w:keepLines/>
      <w:numPr>
        <w:ilvl w:val="1"/>
        <w:numId w:val="3"/>
      </w:numPr>
      <w:ind w:left="576"/>
      <w:contextualSpacing/>
      <w:outlineLvl w:val="1"/>
    </w:pPr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9B"/>
    <w:pPr>
      <w:keepNext/>
      <w:keepLines/>
      <w:numPr>
        <w:ilvl w:val="2"/>
        <w:numId w:val="3"/>
      </w:numPr>
      <w:spacing w:before="100" w:beforeAutospacing="1"/>
      <w:ind w:left="567"/>
      <w:contextualSpacing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8E"/>
    <w:pPr>
      <w:keepNext/>
      <w:keepLines/>
      <w:numPr>
        <w:ilvl w:val="3"/>
        <w:numId w:val="3"/>
      </w:numPr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8E"/>
    <w:pPr>
      <w:keepNext/>
      <w:keepLines/>
      <w:numPr>
        <w:ilvl w:val="4"/>
        <w:numId w:val="3"/>
      </w:numPr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8E"/>
    <w:pPr>
      <w:keepNext/>
      <w:keepLines/>
      <w:numPr>
        <w:ilvl w:val="5"/>
        <w:numId w:val="3"/>
      </w:numPr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8E"/>
    <w:pPr>
      <w:keepNext/>
      <w:keepLines/>
      <w:numPr>
        <w:ilvl w:val="6"/>
        <w:numId w:val="3"/>
      </w:numPr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8E"/>
    <w:pPr>
      <w:keepNext/>
      <w:keepLines/>
      <w:numPr>
        <w:ilvl w:val="7"/>
        <w:numId w:val="3"/>
      </w:numPr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8E"/>
    <w:pPr>
      <w:keepNext/>
      <w:keepLines/>
      <w:numPr>
        <w:ilvl w:val="8"/>
        <w:numId w:val="3"/>
      </w:numPr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34"/>
    <w:rPr>
      <w:rFonts w:asciiTheme="majorHAnsi" w:eastAsiaTheme="majorEastAsia" w:hAnsiTheme="majorHAnsi" w:cstheme="majorBidi"/>
      <w:b/>
      <w:smallCaps/>
      <w:color w:val="2A2A2A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A98"/>
    <w:rPr>
      <w:rFonts w:asciiTheme="majorHAnsi" w:hAnsiTheme="majorHAnsi" w:cstheme="majorBidi"/>
      <w:b/>
      <w:small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92C9B"/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rsid w:val="003D5E67"/>
    <w:pPr>
      <w:contextualSpacing/>
    </w:pPr>
    <w:rPr>
      <w:sz w:val="21"/>
    </w:rPr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rsid w:val="00C7588B"/>
    <w:pPr>
      <w:spacing w:after="280"/>
      <w:contextualSpacing/>
    </w:pPr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7588B"/>
    <w:rPr>
      <w:rFonts w:asciiTheme="majorHAnsi" w:eastAsiaTheme="majorEastAsia" w:hAnsiTheme="majorHAnsi" w:cstheme="majorBidi"/>
      <w:b/>
      <w:smallCaps/>
      <w:color w:val="2A2A2A" w:themeColor="text2"/>
      <w:kern w:val="28"/>
      <w:sz w:val="72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634DCF"/>
    <w:pPr>
      <w:spacing w:before="240"/>
    </w:pPr>
    <w:rPr>
      <w:b/>
      <w:bCs/>
      <w:smallCaps/>
      <w:szCs w:val="22"/>
      <w:u w:val="single"/>
    </w:rPr>
  </w:style>
  <w:style w:type="paragraph" w:styleId="TOC2">
    <w:name w:val="toc 2"/>
    <w:basedOn w:val="Normal"/>
    <w:next w:val="Normal"/>
    <w:uiPriority w:val="39"/>
    <w:unhideWhenUsed/>
    <w:qFormat/>
    <w:rsid w:val="00327FC7"/>
    <w:pPr>
      <w:spacing w:after="0"/>
    </w:pPr>
    <w:rPr>
      <w:b/>
      <w:bCs/>
      <w:smallCaps/>
      <w:szCs w:val="22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i/>
    </w:rPr>
  </w:style>
  <w:style w:type="paragraph" w:styleId="TOC3">
    <w:name w:val="toc 3"/>
    <w:basedOn w:val="Normal"/>
    <w:next w:val="Normal"/>
    <w:uiPriority w:val="39"/>
    <w:unhideWhenUsed/>
    <w:qFormat/>
    <w:rsid w:val="00A51DA9"/>
    <w:pPr>
      <w:spacing w:after="0"/>
    </w:pPr>
    <w:rPr>
      <w:smallCaps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71DF8"/>
  </w:style>
  <w:style w:type="paragraph" w:styleId="NormalWeb">
    <w:name w:val="Normal (Web)"/>
    <w:basedOn w:val="Normal"/>
    <w:uiPriority w:val="99"/>
    <w:unhideWhenUsed/>
    <w:rsid w:val="00F0172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lang w:eastAsia="en-US"/>
    </w:rPr>
  </w:style>
  <w:style w:type="paragraph" w:styleId="NoSpacing">
    <w:name w:val="No Spacing"/>
    <w:link w:val="NoSpacingChar"/>
    <w:uiPriority w:val="1"/>
    <w:qFormat/>
    <w:rsid w:val="00F01724"/>
    <w:pPr>
      <w:spacing w:after="0" w:line="240" w:lineRule="auto"/>
    </w:pPr>
    <w:rPr>
      <w:rFonts w:eastAsiaTheme="minorEastAsia"/>
      <w:color w:val="auto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503A"/>
    <w:rPr>
      <w:rFonts w:eastAsiaTheme="minorEastAsia"/>
      <w:color w:val="auto"/>
      <w:sz w:val="22"/>
      <w:szCs w:val="22"/>
      <w:lang w:eastAsia="zh-CN"/>
    </w:rPr>
  </w:style>
  <w:style w:type="paragraph" w:customStyle="1" w:styleId="p">
    <w:name w:val="p"/>
    <w:basedOn w:val="Normal"/>
    <w:rsid w:val="002B503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503A"/>
    <w:rPr>
      <w:rFonts w:ascii="Courier New" w:eastAsia="Times New Roman" w:hAnsi="Courier New" w:cs="Courier New"/>
      <w:color w:val="auto"/>
      <w:sz w:val="20"/>
      <w:szCs w:val="20"/>
      <w:lang w:val="en-CA" w:eastAsia="en-CA"/>
    </w:rPr>
  </w:style>
  <w:style w:type="character" w:customStyle="1" w:styleId="ph">
    <w:name w:val="ph"/>
    <w:basedOn w:val="DefaultParagraphFont"/>
    <w:rsid w:val="002B503A"/>
  </w:style>
  <w:style w:type="character" w:styleId="Hyperlink">
    <w:name w:val="Hyperlink"/>
    <w:basedOn w:val="DefaultParagraphFont"/>
    <w:uiPriority w:val="99"/>
    <w:unhideWhenUsed/>
    <w:rsid w:val="00A21672"/>
    <w:rPr>
      <w:color w:val="B67AC3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D776F"/>
    <w:pPr>
      <w:spacing w:after="0"/>
    </w:pPr>
    <w:rPr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B93011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52C32"/>
  </w:style>
  <w:style w:type="character" w:customStyle="1" w:styleId="pun">
    <w:name w:val="pun"/>
    <w:basedOn w:val="DefaultParagraphFont"/>
    <w:rsid w:val="00052C32"/>
  </w:style>
  <w:style w:type="character" w:customStyle="1" w:styleId="lit">
    <w:name w:val="lit"/>
    <w:basedOn w:val="DefaultParagraphFont"/>
    <w:rsid w:val="00052C32"/>
  </w:style>
  <w:style w:type="character" w:customStyle="1" w:styleId="typ">
    <w:name w:val="typ"/>
    <w:basedOn w:val="DefaultParagraphFont"/>
    <w:rsid w:val="00052C32"/>
  </w:style>
  <w:style w:type="character" w:styleId="FollowedHyperlink">
    <w:name w:val="FollowedHyperlink"/>
    <w:basedOn w:val="DefaultParagraphFont"/>
    <w:uiPriority w:val="99"/>
    <w:semiHidden/>
    <w:unhideWhenUsed/>
    <w:rsid w:val="00133F4A"/>
    <w:rPr>
      <w:color w:val="6AC7C9" w:themeColor="followedHyperlink"/>
      <w:u w:val="single"/>
    </w:rPr>
  </w:style>
  <w:style w:type="table" w:styleId="PlainTable5">
    <w:name w:val="Plain Table 5"/>
    <w:basedOn w:val="TableNormal"/>
    <w:uiPriority w:val="45"/>
    <w:rsid w:val="0067067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3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3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7128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972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2923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400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7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ccbcadmin/telephony-capture-service.gi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d/Library/Containers/com.microsoft.Word/Data/Library/Caches/4105/TM10002071/Paper%20with%20Cover%20and%20TO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2016-11-03T00:00:00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6.xml><?xml version="1.0" encoding="utf-8"?>
<ds:datastoreItem xmlns:ds="http://schemas.openxmlformats.org/officeDocument/2006/customXml" ds:itemID="{90466593-3CBF-BE45-9671-D45C0A3A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2050</TotalTime>
  <Pages>7</Pages>
  <Words>804</Words>
  <Characters>4138</Characters>
  <Application>Microsoft Office Word</Application>
  <DocSecurity>0</DocSecurity>
  <Lines>142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Telephony Capture Service User Manual</vt:lpstr>
    </vt:vector>
  </TitlesOfParts>
  <Manager/>
  <Company/>
  <LinksUpToDate>false</LinksUpToDate>
  <CharactersWithSpaces>4828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Telephony Capture Service User Manual</dc:title>
  <dc:subject/>
  <dc:creator>Rod Monk</dc:creator>
  <cp:keywords/>
  <dc:description/>
  <cp:lastModifiedBy>Rod Monk</cp:lastModifiedBy>
  <cp:revision>254</cp:revision>
  <dcterms:created xsi:type="dcterms:W3CDTF">2016-10-24T19:12:00Z</dcterms:created>
  <dcterms:modified xsi:type="dcterms:W3CDTF">2019-10-19T22:10:00Z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  <property fmtid="{D5CDD505-2E9C-101B-9397-08002B2CF9AE}" pid="5" name="Editor">
    <vt:lpwstr>Rod Monk</vt:lpwstr>
  </property>
  <property fmtid="{D5CDD505-2E9C-101B-9397-08002B2CF9AE}" pid="6" name="Version">
    <vt:lpwstr>1.0.1</vt:lpwstr>
  </property>
</Properties>
</file>