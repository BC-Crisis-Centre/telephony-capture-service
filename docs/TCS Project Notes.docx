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5E9D" w14:textId="3A64C45F" w:rsidR="00A94213" w:rsidRPr="00D22F04" w:rsidRDefault="000F6235">
      <w:pPr>
        <w:pStyle w:val="Title"/>
        <w:rPr>
          <w:sz w:val="56"/>
        </w:rPr>
      </w:pPr>
      <w:r w:rsidRPr="00D22F04">
        <w:rPr>
          <w:sz w:val="56"/>
        </w:rPr>
        <w:t xml:space="preserve">Telephony </w:t>
      </w:r>
      <w:r w:rsidR="00F81888" w:rsidRPr="00D22F04">
        <w:rPr>
          <w:sz w:val="56"/>
        </w:rPr>
        <w:t>Capture Service</w:t>
      </w:r>
    </w:p>
    <w:p w14:paraId="711F9E53" w14:textId="1C42D721" w:rsidR="00751D79" w:rsidRDefault="00B67100">
      <w:pPr>
        <w:pStyle w:val="Subtitle"/>
      </w:pPr>
      <w:r>
        <w:t>Project Notes</w:t>
      </w:r>
    </w:p>
    <w:p w14:paraId="16A90054" w14:textId="77777777" w:rsidR="004047E4" w:rsidRPr="004047E4" w:rsidRDefault="004047E4" w:rsidP="004047E4">
      <w:pPr>
        <w:pStyle w:val="Author"/>
      </w:pPr>
    </w:p>
    <w:p w14:paraId="6B722EDA" w14:textId="440345C8" w:rsidR="004047E4" w:rsidRPr="004047E4" w:rsidRDefault="004047E4" w:rsidP="004047E4">
      <w:pPr>
        <w:rPr>
          <w:rStyle w:val="Hyperlink"/>
        </w:rPr>
      </w:pPr>
      <w:r>
        <w:fldChar w:fldCharType="begin"/>
      </w:r>
      <w:r>
        <w:instrText xml:space="preserve"> HYPERLINK "https://kb.vmware.com/selfservice/search.do?cmd=displayKC&amp;docType=kc&amp;docTypeID=DT_KB_1_1&amp;externalId=1022525" </w:instrText>
      </w:r>
      <w:r>
        <w:fldChar w:fldCharType="separate"/>
      </w:r>
      <w:r w:rsidRPr="004047E4">
        <w:rPr>
          <w:rStyle w:val="Hyperlink"/>
        </w:rPr>
        <w:t>Installing VMware Tools in an U</w:t>
      </w:r>
      <w:r>
        <w:rPr>
          <w:rStyle w:val="Hyperlink"/>
        </w:rPr>
        <w:t>buntu virtual machine (1022525)</w:t>
      </w:r>
      <w:bookmarkStart w:id="0" w:name="_GoBack"/>
      <w:bookmarkEnd w:id="0"/>
    </w:p>
    <w:p w14:paraId="24C35D0D" w14:textId="5EE1BFB0" w:rsidR="00BD776F" w:rsidRDefault="004047E4">
      <w:r>
        <w:fldChar w:fldCharType="end"/>
      </w:r>
    </w:p>
    <w:p w14:paraId="4C32B8B2" w14:textId="77777777" w:rsidR="004047E4" w:rsidRDefault="004047E4"/>
    <w:p w14:paraId="0EC55AC9" w14:textId="77777777" w:rsidR="00EF2B07" w:rsidRPr="00EF2B07" w:rsidRDefault="00EF2B07" w:rsidP="00BC51BE"/>
    <w:p w14:paraId="3469FDF7" w14:textId="77777777" w:rsidR="00BC51BE" w:rsidRPr="00BC51BE" w:rsidRDefault="00BC51BE" w:rsidP="00BC51BE"/>
    <w:p w14:paraId="29D2DF57" w14:textId="77777777" w:rsidR="007A73F6" w:rsidRPr="007A73F6" w:rsidRDefault="007A73F6" w:rsidP="007A73F6"/>
    <w:p w14:paraId="1AFDB399" w14:textId="77777777" w:rsidR="007A73F6" w:rsidRPr="00751A3C" w:rsidRDefault="007A73F6" w:rsidP="007A73F6"/>
    <w:p w14:paraId="1CE1FAC8" w14:textId="77777777" w:rsidR="00C712A6" w:rsidRDefault="00C712A6" w:rsidP="0010513D"/>
    <w:sectPr w:rsidR="00C712A6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D32E0" w14:textId="77777777" w:rsidR="00985214" w:rsidRDefault="00985214">
      <w:pPr>
        <w:spacing w:after="0"/>
      </w:pPr>
      <w:r>
        <w:separator/>
      </w:r>
    </w:p>
  </w:endnote>
  <w:endnote w:type="continuationSeparator" w:id="0">
    <w:p w14:paraId="356638D1" w14:textId="77777777" w:rsidR="00985214" w:rsidRDefault="009852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8C71E" w14:textId="77777777" w:rsidR="00085770" w:rsidRPr="00F01724" w:rsidRDefault="00085770" w:rsidP="002B503A">
    <w:pPr>
      <w:pStyle w:val="Footer"/>
      <w:framePr w:wrap="none" w:vAnchor="text" w:hAnchor="margin" w:xAlign="right" w:y="1"/>
      <w:rPr>
        <w:rStyle w:val="PageNumber"/>
        <w:b w:val="0"/>
        <w:smallCaps/>
        <w:color w:val="000000" w:themeColor="text1"/>
        <w:sz w:val="21"/>
      </w:rPr>
    </w:pPr>
    <w:r w:rsidRPr="00F01724">
      <w:rPr>
        <w:rStyle w:val="PageNumber"/>
        <w:b w:val="0"/>
        <w:smallCaps/>
        <w:color w:val="000000" w:themeColor="text1"/>
        <w:sz w:val="21"/>
      </w:rPr>
      <w:fldChar w:fldCharType="begin"/>
    </w:r>
    <w:r w:rsidRPr="00F01724">
      <w:rPr>
        <w:rStyle w:val="PageNumber"/>
        <w:b w:val="0"/>
        <w:smallCaps/>
        <w:color w:val="000000" w:themeColor="text1"/>
        <w:sz w:val="21"/>
      </w:rPr>
      <w:instrText xml:space="preserve">PAGE  </w:instrText>
    </w:r>
    <w:r w:rsidRPr="00F01724">
      <w:rPr>
        <w:rStyle w:val="PageNumber"/>
        <w:b w:val="0"/>
        <w:smallCaps/>
        <w:color w:val="000000" w:themeColor="text1"/>
        <w:sz w:val="21"/>
      </w:rPr>
      <w:fldChar w:fldCharType="separate"/>
    </w:r>
    <w:r w:rsidR="004047E4">
      <w:rPr>
        <w:rStyle w:val="PageNumber"/>
        <w:b w:val="0"/>
        <w:smallCaps/>
        <w:noProof/>
        <w:color w:val="000000" w:themeColor="text1"/>
        <w:sz w:val="21"/>
      </w:rPr>
      <w:t>2</w:t>
    </w:r>
    <w:r w:rsidRPr="00F01724">
      <w:rPr>
        <w:rStyle w:val="PageNumber"/>
        <w:b w:val="0"/>
        <w:smallCaps/>
        <w:color w:val="000000" w:themeColor="text1"/>
        <w:sz w:val="21"/>
      </w:rPr>
      <w:fldChar w:fldCharType="end"/>
    </w:r>
  </w:p>
  <w:p w14:paraId="09C346AE" w14:textId="27586B28" w:rsidR="00085770" w:rsidRPr="00E17631" w:rsidRDefault="00B67100" w:rsidP="00B71DF8">
    <w:pPr>
      <w:pStyle w:val="Footer"/>
      <w:ind w:right="360"/>
      <w:rPr>
        <w:color w:val="000000" w:themeColor="text1"/>
        <w:sz w:val="22"/>
        <w:szCs w:val="22"/>
        <w:lang w:val="en-CA"/>
      </w:rPr>
    </w:pPr>
    <w:r>
      <w:rPr>
        <w:color w:val="000000" w:themeColor="text1"/>
        <w:sz w:val="22"/>
        <w:szCs w:val="22"/>
        <w:lang w:val="en-CA"/>
      </w:rPr>
      <w:pict w14:anchorId="1F3CA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1.7pt;height:1.4pt" o:hrpct="0" o:hralign="center" o:hr="t">
          <v:imagedata r:id="rId1" o:title="Default Lin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C7181" w14:textId="77777777" w:rsidR="00985214" w:rsidRDefault="00985214">
      <w:pPr>
        <w:spacing w:after="0"/>
      </w:pPr>
      <w:r>
        <w:separator/>
      </w:r>
    </w:p>
  </w:footnote>
  <w:footnote w:type="continuationSeparator" w:id="0">
    <w:p w14:paraId="36A6C4DF" w14:textId="77777777" w:rsidR="00985214" w:rsidRDefault="009852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6B4ED" w14:textId="16581F5C" w:rsidR="00085770" w:rsidRPr="001138F1" w:rsidRDefault="00985214" w:rsidP="001138F1">
    <w:pPr>
      <w:pStyle w:val="NoSpacing"/>
      <w:pBdr>
        <w:bottom w:val="single" w:sz="18" w:space="6" w:color="262626" w:themeColor="text1" w:themeTint="D9"/>
      </w:pBdr>
      <w:tabs>
        <w:tab w:val="left" w:pos="6663"/>
      </w:tabs>
      <w:spacing w:after="120"/>
      <w:ind w:right="360"/>
      <w:rPr>
        <w:smallCaps/>
        <w:color w:val="000000" w:themeColor="text1"/>
        <w:sz w:val="21"/>
        <w:szCs w:val="28"/>
      </w:rPr>
    </w:pPr>
    <w:sdt>
      <w:sdtPr>
        <w:rPr>
          <w:smallCaps/>
          <w:color w:val="000000" w:themeColor="text1"/>
          <w:sz w:val="21"/>
          <w:szCs w:val="28"/>
        </w:rPr>
        <w:alias w:val="Title"/>
        <w:tag w:val=""/>
        <w:id w:val="2066673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085770">
          <w:rPr>
            <w:smallCaps/>
            <w:color w:val="000000" w:themeColor="text1"/>
            <w:sz w:val="21"/>
            <w:szCs w:val="28"/>
          </w:rPr>
          <w:t xml:space="preserve">Telephony Capture Service </w:t>
        </w:r>
        <w:r w:rsidR="003551F7">
          <w:rPr>
            <w:smallCaps/>
            <w:color w:val="000000" w:themeColor="text1"/>
            <w:sz w:val="21"/>
            <w:szCs w:val="28"/>
          </w:rPr>
          <w:t>Project Notes</w:t>
        </w:r>
      </w:sdtContent>
    </w:sdt>
    <w:r w:rsidR="00085770">
      <w:rPr>
        <w:smallCaps/>
        <w:color w:val="000000" w:themeColor="text1"/>
        <w:sz w:val="21"/>
        <w:szCs w:val="28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2BF2"/>
    <w:multiLevelType w:val="hybridMultilevel"/>
    <w:tmpl w:val="44A8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36FDE"/>
    <w:multiLevelType w:val="hybridMultilevel"/>
    <w:tmpl w:val="EE1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91845"/>
    <w:multiLevelType w:val="hybridMultilevel"/>
    <w:tmpl w:val="69F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6295B"/>
    <w:multiLevelType w:val="hybridMultilevel"/>
    <w:tmpl w:val="63A8C3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A27DA"/>
    <w:multiLevelType w:val="hybridMultilevel"/>
    <w:tmpl w:val="36FA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7621A"/>
    <w:multiLevelType w:val="hybridMultilevel"/>
    <w:tmpl w:val="A22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30687"/>
    <w:multiLevelType w:val="hybridMultilevel"/>
    <w:tmpl w:val="1F288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E9224C"/>
    <w:multiLevelType w:val="hybridMultilevel"/>
    <w:tmpl w:val="FA649008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B6F10"/>
    <w:multiLevelType w:val="hybridMultilevel"/>
    <w:tmpl w:val="138A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757D8"/>
    <w:multiLevelType w:val="hybridMultilevel"/>
    <w:tmpl w:val="68B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66E2E"/>
    <w:multiLevelType w:val="hybridMultilevel"/>
    <w:tmpl w:val="7602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535FE"/>
    <w:multiLevelType w:val="hybridMultilevel"/>
    <w:tmpl w:val="FC062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2577B"/>
    <w:multiLevelType w:val="hybridMultilevel"/>
    <w:tmpl w:val="C90428AE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3">
    <w:nsid w:val="35C6357A"/>
    <w:multiLevelType w:val="multilevel"/>
    <w:tmpl w:val="BB78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h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A36567"/>
    <w:multiLevelType w:val="hybridMultilevel"/>
    <w:tmpl w:val="6D9EC2F2"/>
    <w:lvl w:ilvl="0" w:tplc="D772E3B0">
      <w:start w:val="1"/>
      <w:numFmt w:val="decimal"/>
      <w:lvlText w:val="%1h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CA372D"/>
    <w:multiLevelType w:val="hybridMultilevel"/>
    <w:tmpl w:val="62D870BA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F407CC"/>
    <w:multiLevelType w:val="hybridMultilevel"/>
    <w:tmpl w:val="E8DC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45F1"/>
    <w:multiLevelType w:val="hybridMultilevel"/>
    <w:tmpl w:val="EFD0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370FCD"/>
    <w:multiLevelType w:val="hybridMultilevel"/>
    <w:tmpl w:val="C0B6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10210B"/>
    <w:multiLevelType w:val="hybridMultilevel"/>
    <w:tmpl w:val="C9C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653D4B"/>
    <w:multiLevelType w:val="multilevel"/>
    <w:tmpl w:val="72D4C6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4B0C6338"/>
    <w:multiLevelType w:val="hybridMultilevel"/>
    <w:tmpl w:val="B9AA59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3D2B35"/>
    <w:multiLevelType w:val="hybridMultilevel"/>
    <w:tmpl w:val="B64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C60755"/>
    <w:multiLevelType w:val="hybridMultilevel"/>
    <w:tmpl w:val="10E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FC7C96"/>
    <w:multiLevelType w:val="hybridMultilevel"/>
    <w:tmpl w:val="6B029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A74BD9"/>
    <w:multiLevelType w:val="hybridMultilevel"/>
    <w:tmpl w:val="342C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DA7C0F"/>
    <w:multiLevelType w:val="hybridMultilevel"/>
    <w:tmpl w:val="2AF0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C3E2B"/>
    <w:multiLevelType w:val="hybridMultilevel"/>
    <w:tmpl w:val="6FE648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FC15DB"/>
    <w:multiLevelType w:val="hybridMultilevel"/>
    <w:tmpl w:val="5998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3D115D"/>
    <w:multiLevelType w:val="hybridMultilevel"/>
    <w:tmpl w:val="7E5E81B0"/>
    <w:lvl w:ilvl="0" w:tplc="C1B86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E66067"/>
    <w:multiLevelType w:val="hybridMultilevel"/>
    <w:tmpl w:val="4BD6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6C6757"/>
    <w:multiLevelType w:val="hybridMultilevel"/>
    <w:tmpl w:val="986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001E0"/>
    <w:multiLevelType w:val="multilevel"/>
    <w:tmpl w:val="542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9F6117"/>
    <w:multiLevelType w:val="multilevel"/>
    <w:tmpl w:val="3ACCEE8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2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7EE0338C"/>
    <w:multiLevelType w:val="hybridMultilevel"/>
    <w:tmpl w:val="66FC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5"/>
  </w:num>
  <w:num w:numId="4">
    <w:abstractNumId w:val="13"/>
  </w:num>
  <w:num w:numId="5">
    <w:abstractNumId w:val="20"/>
  </w:num>
  <w:num w:numId="6">
    <w:abstractNumId w:val="34"/>
  </w:num>
  <w:num w:numId="7">
    <w:abstractNumId w:val="18"/>
  </w:num>
  <w:num w:numId="8">
    <w:abstractNumId w:val="19"/>
  </w:num>
  <w:num w:numId="9">
    <w:abstractNumId w:val="30"/>
  </w:num>
  <w:num w:numId="10">
    <w:abstractNumId w:val="11"/>
  </w:num>
  <w:num w:numId="11">
    <w:abstractNumId w:val="14"/>
  </w:num>
  <w:num w:numId="12">
    <w:abstractNumId w:val="15"/>
  </w:num>
  <w:num w:numId="13">
    <w:abstractNumId w:val="16"/>
  </w:num>
  <w:num w:numId="14">
    <w:abstractNumId w:val="26"/>
  </w:num>
  <w:num w:numId="15">
    <w:abstractNumId w:val="5"/>
  </w:num>
  <w:num w:numId="16">
    <w:abstractNumId w:val="7"/>
  </w:num>
  <w:num w:numId="17">
    <w:abstractNumId w:val="31"/>
  </w:num>
  <w:num w:numId="18">
    <w:abstractNumId w:val="9"/>
  </w:num>
  <w:num w:numId="19">
    <w:abstractNumId w:val="24"/>
  </w:num>
  <w:num w:numId="20">
    <w:abstractNumId w:val="1"/>
  </w:num>
  <w:num w:numId="21">
    <w:abstractNumId w:val="21"/>
  </w:num>
  <w:num w:numId="22">
    <w:abstractNumId w:val="3"/>
  </w:num>
  <w:num w:numId="23">
    <w:abstractNumId w:val="29"/>
  </w:num>
  <w:num w:numId="24">
    <w:abstractNumId w:val="8"/>
  </w:num>
  <w:num w:numId="25">
    <w:abstractNumId w:val="6"/>
  </w:num>
  <w:num w:numId="26">
    <w:abstractNumId w:val="2"/>
  </w:num>
  <w:num w:numId="27">
    <w:abstractNumId w:val="17"/>
  </w:num>
  <w:num w:numId="28">
    <w:abstractNumId w:val="28"/>
  </w:num>
  <w:num w:numId="29">
    <w:abstractNumId w:val="36"/>
  </w:num>
  <w:num w:numId="30">
    <w:abstractNumId w:val="10"/>
  </w:num>
  <w:num w:numId="31">
    <w:abstractNumId w:val="33"/>
  </w:num>
  <w:num w:numId="32">
    <w:abstractNumId w:val="23"/>
  </w:num>
  <w:num w:numId="33">
    <w:abstractNumId w:val="25"/>
  </w:num>
  <w:num w:numId="34">
    <w:abstractNumId w:val="0"/>
  </w:num>
  <w:num w:numId="35">
    <w:abstractNumId w:val="4"/>
  </w:num>
  <w:num w:numId="36">
    <w:abstractNumId w:val="12"/>
  </w:num>
  <w:num w:numId="37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3"/>
    <w:rsid w:val="0000183C"/>
    <w:rsid w:val="000109E3"/>
    <w:rsid w:val="00010A66"/>
    <w:rsid w:val="000155CF"/>
    <w:rsid w:val="000156EC"/>
    <w:rsid w:val="000171DE"/>
    <w:rsid w:val="00024E7D"/>
    <w:rsid w:val="00036B60"/>
    <w:rsid w:val="0004490B"/>
    <w:rsid w:val="00052C32"/>
    <w:rsid w:val="00052CDE"/>
    <w:rsid w:val="00055E53"/>
    <w:rsid w:val="00064B80"/>
    <w:rsid w:val="00065163"/>
    <w:rsid w:val="00071F63"/>
    <w:rsid w:val="00080DDD"/>
    <w:rsid w:val="00082BD1"/>
    <w:rsid w:val="00084B50"/>
    <w:rsid w:val="00085770"/>
    <w:rsid w:val="0009238D"/>
    <w:rsid w:val="00095A6A"/>
    <w:rsid w:val="00096355"/>
    <w:rsid w:val="0009793C"/>
    <w:rsid w:val="000A65F4"/>
    <w:rsid w:val="000B3BED"/>
    <w:rsid w:val="000B4FD8"/>
    <w:rsid w:val="000B58FD"/>
    <w:rsid w:val="000B5B35"/>
    <w:rsid w:val="000C1E77"/>
    <w:rsid w:val="000D3A26"/>
    <w:rsid w:val="000D65AA"/>
    <w:rsid w:val="000D6B91"/>
    <w:rsid w:val="000E0D57"/>
    <w:rsid w:val="000E613F"/>
    <w:rsid w:val="000E7CB6"/>
    <w:rsid w:val="000F6235"/>
    <w:rsid w:val="000F7A6B"/>
    <w:rsid w:val="001005EF"/>
    <w:rsid w:val="0010513D"/>
    <w:rsid w:val="001138F1"/>
    <w:rsid w:val="00120903"/>
    <w:rsid w:val="0012157B"/>
    <w:rsid w:val="00122386"/>
    <w:rsid w:val="00122C25"/>
    <w:rsid w:val="0012556F"/>
    <w:rsid w:val="00125646"/>
    <w:rsid w:val="00126865"/>
    <w:rsid w:val="00131399"/>
    <w:rsid w:val="00131FE7"/>
    <w:rsid w:val="00133F4A"/>
    <w:rsid w:val="00140A41"/>
    <w:rsid w:val="00141600"/>
    <w:rsid w:val="00144969"/>
    <w:rsid w:val="00146452"/>
    <w:rsid w:val="00147430"/>
    <w:rsid w:val="001475E5"/>
    <w:rsid w:val="0015108D"/>
    <w:rsid w:val="001603C1"/>
    <w:rsid w:val="00161194"/>
    <w:rsid w:val="00164DFF"/>
    <w:rsid w:val="001712AF"/>
    <w:rsid w:val="00171C76"/>
    <w:rsid w:val="00174347"/>
    <w:rsid w:val="001759CD"/>
    <w:rsid w:val="00182615"/>
    <w:rsid w:val="00183316"/>
    <w:rsid w:val="00192AA9"/>
    <w:rsid w:val="001977CE"/>
    <w:rsid w:val="001A0EAE"/>
    <w:rsid w:val="001A36D3"/>
    <w:rsid w:val="001A3D99"/>
    <w:rsid w:val="001A481F"/>
    <w:rsid w:val="001A6738"/>
    <w:rsid w:val="001B3139"/>
    <w:rsid w:val="001B6F38"/>
    <w:rsid w:val="001D4489"/>
    <w:rsid w:val="001D76C6"/>
    <w:rsid w:val="001E3D8F"/>
    <w:rsid w:val="001E6F6E"/>
    <w:rsid w:val="001F0311"/>
    <w:rsid w:val="001F18A9"/>
    <w:rsid w:val="001F1AB9"/>
    <w:rsid w:val="001F6FD4"/>
    <w:rsid w:val="002021AE"/>
    <w:rsid w:val="0020788C"/>
    <w:rsid w:val="00215FA5"/>
    <w:rsid w:val="00224535"/>
    <w:rsid w:val="00232460"/>
    <w:rsid w:val="00237B2D"/>
    <w:rsid w:val="00242DC2"/>
    <w:rsid w:val="002536B0"/>
    <w:rsid w:val="002544AD"/>
    <w:rsid w:val="0025572D"/>
    <w:rsid w:val="00255C32"/>
    <w:rsid w:val="00261456"/>
    <w:rsid w:val="002655C7"/>
    <w:rsid w:val="00272C65"/>
    <w:rsid w:val="00272D2C"/>
    <w:rsid w:val="00273E2E"/>
    <w:rsid w:val="002744C8"/>
    <w:rsid w:val="00274CE3"/>
    <w:rsid w:val="00281367"/>
    <w:rsid w:val="002915C4"/>
    <w:rsid w:val="0029312F"/>
    <w:rsid w:val="00293469"/>
    <w:rsid w:val="00296ED2"/>
    <w:rsid w:val="002A0F19"/>
    <w:rsid w:val="002A1304"/>
    <w:rsid w:val="002A3EDE"/>
    <w:rsid w:val="002A5913"/>
    <w:rsid w:val="002B3D3C"/>
    <w:rsid w:val="002B46A6"/>
    <w:rsid w:val="002B503A"/>
    <w:rsid w:val="002C35DD"/>
    <w:rsid w:val="002C5244"/>
    <w:rsid w:val="002C5400"/>
    <w:rsid w:val="002E095C"/>
    <w:rsid w:val="002E219E"/>
    <w:rsid w:val="002E5A5A"/>
    <w:rsid w:val="002E63AB"/>
    <w:rsid w:val="002E6500"/>
    <w:rsid w:val="002E7139"/>
    <w:rsid w:val="002E74E4"/>
    <w:rsid w:val="002E7AD1"/>
    <w:rsid w:val="002F63FC"/>
    <w:rsid w:val="002F69D0"/>
    <w:rsid w:val="003031DD"/>
    <w:rsid w:val="0030458A"/>
    <w:rsid w:val="00304B8F"/>
    <w:rsid w:val="0030744C"/>
    <w:rsid w:val="003170D7"/>
    <w:rsid w:val="00317F68"/>
    <w:rsid w:val="003238D2"/>
    <w:rsid w:val="00324E44"/>
    <w:rsid w:val="00327FC7"/>
    <w:rsid w:val="00330712"/>
    <w:rsid w:val="003403F7"/>
    <w:rsid w:val="00341885"/>
    <w:rsid w:val="00346C3C"/>
    <w:rsid w:val="003478CD"/>
    <w:rsid w:val="00350B11"/>
    <w:rsid w:val="00351DC6"/>
    <w:rsid w:val="00351F35"/>
    <w:rsid w:val="0035512B"/>
    <w:rsid w:val="003551F7"/>
    <w:rsid w:val="003569B4"/>
    <w:rsid w:val="00367843"/>
    <w:rsid w:val="00371607"/>
    <w:rsid w:val="003729A1"/>
    <w:rsid w:val="00374AC8"/>
    <w:rsid w:val="003935A4"/>
    <w:rsid w:val="00393677"/>
    <w:rsid w:val="003A5384"/>
    <w:rsid w:val="003B0EEB"/>
    <w:rsid w:val="003B6D35"/>
    <w:rsid w:val="003B79BD"/>
    <w:rsid w:val="003C0502"/>
    <w:rsid w:val="003C0754"/>
    <w:rsid w:val="003C08D9"/>
    <w:rsid w:val="003C27B6"/>
    <w:rsid w:val="003D412D"/>
    <w:rsid w:val="003D4E00"/>
    <w:rsid w:val="003D5E67"/>
    <w:rsid w:val="003D5FF2"/>
    <w:rsid w:val="003D6102"/>
    <w:rsid w:val="003D6E0F"/>
    <w:rsid w:val="003E0275"/>
    <w:rsid w:val="003E0A41"/>
    <w:rsid w:val="003E19E5"/>
    <w:rsid w:val="003E363D"/>
    <w:rsid w:val="003E6AAC"/>
    <w:rsid w:val="003F1E83"/>
    <w:rsid w:val="003F315A"/>
    <w:rsid w:val="003F6297"/>
    <w:rsid w:val="004005CF"/>
    <w:rsid w:val="004047E4"/>
    <w:rsid w:val="00415E01"/>
    <w:rsid w:val="00424DC2"/>
    <w:rsid w:val="00425E75"/>
    <w:rsid w:val="00427BAF"/>
    <w:rsid w:val="004331D2"/>
    <w:rsid w:val="00433D8D"/>
    <w:rsid w:val="00436887"/>
    <w:rsid w:val="00443AF7"/>
    <w:rsid w:val="004458F0"/>
    <w:rsid w:val="00447E14"/>
    <w:rsid w:val="0045482E"/>
    <w:rsid w:val="00455AC3"/>
    <w:rsid w:val="00460855"/>
    <w:rsid w:val="00465AE0"/>
    <w:rsid w:val="004670AD"/>
    <w:rsid w:val="00470D78"/>
    <w:rsid w:val="004724E6"/>
    <w:rsid w:val="004779CE"/>
    <w:rsid w:val="004810B9"/>
    <w:rsid w:val="004864E1"/>
    <w:rsid w:val="0048666C"/>
    <w:rsid w:val="00492425"/>
    <w:rsid w:val="00492A0F"/>
    <w:rsid w:val="004939A9"/>
    <w:rsid w:val="00496711"/>
    <w:rsid w:val="004A1C93"/>
    <w:rsid w:val="004A34EC"/>
    <w:rsid w:val="004B0252"/>
    <w:rsid w:val="004B0E9C"/>
    <w:rsid w:val="004B30E1"/>
    <w:rsid w:val="004B4205"/>
    <w:rsid w:val="004C0A6E"/>
    <w:rsid w:val="004C21BB"/>
    <w:rsid w:val="004C2F77"/>
    <w:rsid w:val="004C7AD2"/>
    <w:rsid w:val="004D0E43"/>
    <w:rsid w:val="004D7300"/>
    <w:rsid w:val="004E6722"/>
    <w:rsid w:val="004F4BB9"/>
    <w:rsid w:val="0050071F"/>
    <w:rsid w:val="0050160B"/>
    <w:rsid w:val="0050312A"/>
    <w:rsid w:val="0050521D"/>
    <w:rsid w:val="00512F04"/>
    <w:rsid w:val="005144F7"/>
    <w:rsid w:val="00521DCE"/>
    <w:rsid w:val="00523708"/>
    <w:rsid w:val="00524048"/>
    <w:rsid w:val="00525AD3"/>
    <w:rsid w:val="00527543"/>
    <w:rsid w:val="00527CF7"/>
    <w:rsid w:val="00527E7F"/>
    <w:rsid w:val="00532A1E"/>
    <w:rsid w:val="00532C8C"/>
    <w:rsid w:val="00535614"/>
    <w:rsid w:val="005454C4"/>
    <w:rsid w:val="00547CFB"/>
    <w:rsid w:val="00563BA8"/>
    <w:rsid w:val="00565BAC"/>
    <w:rsid w:val="0057674B"/>
    <w:rsid w:val="00577A53"/>
    <w:rsid w:val="0058690F"/>
    <w:rsid w:val="00595784"/>
    <w:rsid w:val="00597326"/>
    <w:rsid w:val="005B0802"/>
    <w:rsid w:val="005B0AC8"/>
    <w:rsid w:val="005B1222"/>
    <w:rsid w:val="005B4185"/>
    <w:rsid w:val="005B7CA1"/>
    <w:rsid w:val="005C722B"/>
    <w:rsid w:val="005C746D"/>
    <w:rsid w:val="005D2929"/>
    <w:rsid w:val="005D2C04"/>
    <w:rsid w:val="005D3447"/>
    <w:rsid w:val="005E0554"/>
    <w:rsid w:val="005E273E"/>
    <w:rsid w:val="005E324A"/>
    <w:rsid w:val="005E35FC"/>
    <w:rsid w:val="005F175D"/>
    <w:rsid w:val="005F1F59"/>
    <w:rsid w:val="005F2534"/>
    <w:rsid w:val="005F2BBD"/>
    <w:rsid w:val="005F2C0C"/>
    <w:rsid w:val="005F3299"/>
    <w:rsid w:val="005F39E9"/>
    <w:rsid w:val="00603F48"/>
    <w:rsid w:val="0061057F"/>
    <w:rsid w:val="00623043"/>
    <w:rsid w:val="00632133"/>
    <w:rsid w:val="00635B3D"/>
    <w:rsid w:val="00637A02"/>
    <w:rsid w:val="00643A43"/>
    <w:rsid w:val="00644AB4"/>
    <w:rsid w:val="0064524E"/>
    <w:rsid w:val="0065143B"/>
    <w:rsid w:val="00655869"/>
    <w:rsid w:val="006573B4"/>
    <w:rsid w:val="006638E7"/>
    <w:rsid w:val="00670679"/>
    <w:rsid w:val="00685C41"/>
    <w:rsid w:val="00691B19"/>
    <w:rsid w:val="006947D9"/>
    <w:rsid w:val="006A731D"/>
    <w:rsid w:val="006B204E"/>
    <w:rsid w:val="006B4CD9"/>
    <w:rsid w:val="006B7A4E"/>
    <w:rsid w:val="006C5BC4"/>
    <w:rsid w:val="006C7098"/>
    <w:rsid w:val="006D35DF"/>
    <w:rsid w:val="006F0205"/>
    <w:rsid w:val="006F0BFD"/>
    <w:rsid w:val="006F1A23"/>
    <w:rsid w:val="006F23E7"/>
    <w:rsid w:val="006F2983"/>
    <w:rsid w:val="006F3DDB"/>
    <w:rsid w:val="007022AA"/>
    <w:rsid w:val="007048CE"/>
    <w:rsid w:val="00705E03"/>
    <w:rsid w:val="00712685"/>
    <w:rsid w:val="00713331"/>
    <w:rsid w:val="00725837"/>
    <w:rsid w:val="00725DD2"/>
    <w:rsid w:val="00734498"/>
    <w:rsid w:val="0073663A"/>
    <w:rsid w:val="00740617"/>
    <w:rsid w:val="00742EF3"/>
    <w:rsid w:val="00747FF2"/>
    <w:rsid w:val="00751A3C"/>
    <w:rsid w:val="00751D79"/>
    <w:rsid w:val="007750FF"/>
    <w:rsid w:val="007859D3"/>
    <w:rsid w:val="007A1BB9"/>
    <w:rsid w:val="007A6332"/>
    <w:rsid w:val="007A654E"/>
    <w:rsid w:val="007A73F6"/>
    <w:rsid w:val="007B07B6"/>
    <w:rsid w:val="007B5CD0"/>
    <w:rsid w:val="007B76C7"/>
    <w:rsid w:val="007C2212"/>
    <w:rsid w:val="007C57D0"/>
    <w:rsid w:val="007D0DBE"/>
    <w:rsid w:val="007D3C1F"/>
    <w:rsid w:val="007D40A2"/>
    <w:rsid w:val="007E003C"/>
    <w:rsid w:val="007E0FD3"/>
    <w:rsid w:val="007F06CF"/>
    <w:rsid w:val="007F12EA"/>
    <w:rsid w:val="007F2B00"/>
    <w:rsid w:val="007F455D"/>
    <w:rsid w:val="00805807"/>
    <w:rsid w:val="008127D7"/>
    <w:rsid w:val="00812808"/>
    <w:rsid w:val="00814195"/>
    <w:rsid w:val="00815C28"/>
    <w:rsid w:val="00816A13"/>
    <w:rsid w:val="00821144"/>
    <w:rsid w:val="00824E39"/>
    <w:rsid w:val="00830629"/>
    <w:rsid w:val="008319A6"/>
    <w:rsid w:val="008346FE"/>
    <w:rsid w:val="00835811"/>
    <w:rsid w:val="00835F84"/>
    <w:rsid w:val="008408A1"/>
    <w:rsid w:val="00846F6B"/>
    <w:rsid w:val="00851A11"/>
    <w:rsid w:val="008565AE"/>
    <w:rsid w:val="008570D0"/>
    <w:rsid w:val="008575ED"/>
    <w:rsid w:val="00857EAD"/>
    <w:rsid w:val="00860189"/>
    <w:rsid w:val="00864BCD"/>
    <w:rsid w:val="00872135"/>
    <w:rsid w:val="00873445"/>
    <w:rsid w:val="00874E50"/>
    <w:rsid w:val="008774D6"/>
    <w:rsid w:val="00877754"/>
    <w:rsid w:val="008811F9"/>
    <w:rsid w:val="008812F1"/>
    <w:rsid w:val="00884157"/>
    <w:rsid w:val="008842E7"/>
    <w:rsid w:val="00894A7D"/>
    <w:rsid w:val="008B49AB"/>
    <w:rsid w:val="008B7761"/>
    <w:rsid w:val="008C2693"/>
    <w:rsid w:val="008C33D7"/>
    <w:rsid w:val="008C370E"/>
    <w:rsid w:val="008C3C40"/>
    <w:rsid w:val="008D075D"/>
    <w:rsid w:val="008D1F4B"/>
    <w:rsid w:val="008D3FEB"/>
    <w:rsid w:val="008D68DC"/>
    <w:rsid w:val="008E1615"/>
    <w:rsid w:val="008F42BD"/>
    <w:rsid w:val="008F6985"/>
    <w:rsid w:val="009016E3"/>
    <w:rsid w:val="00903B07"/>
    <w:rsid w:val="00903FE9"/>
    <w:rsid w:val="0090664E"/>
    <w:rsid w:val="009075C5"/>
    <w:rsid w:val="00911F9C"/>
    <w:rsid w:val="00912CA7"/>
    <w:rsid w:val="009224C4"/>
    <w:rsid w:val="00926CBB"/>
    <w:rsid w:val="0094030A"/>
    <w:rsid w:val="009415C8"/>
    <w:rsid w:val="00942B7B"/>
    <w:rsid w:val="00944F56"/>
    <w:rsid w:val="00952423"/>
    <w:rsid w:val="00952480"/>
    <w:rsid w:val="00957280"/>
    <w:rsid w:val="00957690"/>
    <w:rsid w:val="009577AE"/>
    <w:rsid w:val="00957C97"/>
    <w:rsid w:val="00960B29"/>
    <w:rsid w:val="0096281F"/>
    <w:rsid w:val="00963797"/>
    <w:rsid w:val="00966863"/>
    <w:rsid w:val="00985214"/>
    <w:rsid w:val="00985ED2"/>
    <w:rsid w:val="00995049"/>
    <w:rsid w:val="009965BF"/>
    <w:rsid w:val="009A6134"/>
    <w:rsid w:val="009B3116"/>
    <w:rsid w:val="009B65C0"/>
    <w:rsid w:val="009B6779"/>
    <w:rsid w:val="009B6963"/>
    <w:rsid w:val="009C4B92"/>
    <w:rsid w:val="009D10F0"/>
    <w:rsid w:val="009D2C26"/>
    <w:rsid w:val="009D4411"/>
    <w:rsid w:val="009D5813"/>
    <w:rsid w:val="009D7488"/>
    <w:rsid w:val="009E2F27"/>
    <w:rsid w:val="009E3EE1"/>
    <w:rsid w:val="009E495D"/>
    <w:rsid w:val="009E5506"/>
    <w:rsid w:val="009E6FEE"/>
    <w:rsid w:val="009F4D74"/>
    <w:rsid w:val="009F59C1"/>
    <w:rsid w:val="009F7637"/>
    <w:rsid w:val="009F792B"/>
    <w:rsid w:val="009F7DA1"/>
    <w:rsid w:val="00A05430"/>
    <w:rsid w:val="00A10FB1"/>
    <w:rsid w:val="00A11A6F"/>
    <w:rsid w:val="00A21672"/>
    <w:rsid w:val="00A23B5F"/>
    <w:rsid w:val="00A24AD6"/>
    <w:rsid w:val="00A26420"/>
    <w:rsid w:val="00A30F14"/>
    <w:rsid w:val="00A36896"/>
    <w:rsid w:val="00A415DE"/>
    <w:rsid w:val="00A43CEE"/>
    <w:rsid w:val="00A44DE9"/>
    <w:rsid w:val="00A45729"/>
    <w:rsid w:val="00A45760"/>
    <w:rsid w:val="00A46DA3"/>
    <w:rsid w:val="00A472B7"/>
    <w:rsid w:val="00A50650"/>
    <w:rsid w:val="00A518A2"/>
    <w:rsid w:val="00A51DA9"/>
    <w:rsid w:val="00A538E6"/>
    <w:rsid w:val="00A550C3"/>
    <w:rsid w:val="00A61678"/>
    <w:rsid w:val="00A6397E"/>
    <w:rsid w:val="00A639E5"/>
    <w:rsid w:val="00A63E4B"/>
    <w:rsid w:val="00A67502"/>
    <w:rsid w:val="00A67ACD"/>
    <w:rsid w:val="00A76675"/>
    <w:rsid w:val="00A772EB"/>
    <w:rsid w:val="00A8383C"/>
    <w:rsid w:val="00A877EF"/>
    <w:rsid w:val="00A94213"/>
    <w:rsid w:val="00AA1ECB"/>
    <w:rsid w:val="00AA4B98"/>
    <w:rsid w:val="00AB0AB5"/>
    <w:rsid w:val="00AB2579"/>
    <w:rsid w:val="00AC3513"/>
    <w:rsid w:val="00AC4B41"/>
    <w:rsid w:val="00AC5655"/>
    <w:rsid w:val="00AD3AE2"/>
    <w:rsid w:val="00AD7736"/>
    <w:rsid w:val="00AE2033"/>
    <w:rsid w:val="00AE3605"/>
    <w:rsid w:val="00AE3F1A"/>
    <w:rsid w:val="00AF388F"/>
    <w:rsid w:val="00AF4BD6"/>
    <w:rsid w:val="00B016D9"/>
    <w:rsid w:val="00B038ED"/>
    <w:rsid w:val="00B11167"/>
    <w:rsid w:val="00B14BF4"/>
    <w:rsid w:val="00B21B5A"/>
    <w:rsid w:val="00B35410"/>
    <w:rsid w:val="00B35846"/>
    <w:rsid w:val="00B37AA6"/>
    <w:rsid w:val="00B40B9F"/>
    <w:rsid w:val="00B40D6F"/>
    <w:rsid w:val="00B41FD7"/>
    <w:rsid w:val="00B67100"/>
    <w:rsid w:val="00B714B9"/>
    <w:rsid w:val="00B71DF8"/>
    <w:rsid w:val="00B74E89"/>
    <w:rsid w:val="00B77918"/>
    <w:rsid w:val="00B92192"/>
    <w:rsid w:val="00B93011"/>
    <w:rsid w:val="00B93570"/>
    <w:rsid w:val="00BA0073"/>
    <w:rsid w:val="00BA6A77"/>
    <w:rsid w:val="00BB5D43"/>
    <w:rsid w:val="00BB7A56"/>
    <w:rsid w:val="00BC2BAD"/>
    <w:rsid w:val="00BC32C2"/>
    <w:rsid w:val="00BC344B"/>
    <w:rsid w:val="00BC3F9B"/>
    <w:rsid w:val="00BC51BE"/>
    <w:rsid w:val="00BD4F16"/>
    <w:rsid w:val="00BD776F"/>
    <w:rsid w:val="00BE0D62"/>
    <w:rsid w:val="00BE2EE2"/>
    <w:rsid w:val="00BE5FF2"/>
    <w:rsid w:val="00BF227F"/>
    <w:rsid w:val="00BF58CE"/>
    <w:rsid w:val="00C0418B"/>
    <w:rsid w:val="00C116ED"/>
    <w:rsid w:val="00C11B75"/>
    <w:rsid w:val="00C141C1"/>
    <w:rsid w:val="00C163F8"/>
    <w:rsid w:val="00C26BD6"/>
    <w:rsid w:val="00C321ED"/>
    <w:rsid w:val="00C33894"/>
    <w:rsid w:val="00C3610A"/>
    <w:rsid w:val="00C42466"/>
    <w:rsid w:val="00C42BB6"/>
    <w:rsid w:val="00C51E7A"/>
    <w:rsid w:val="00C5298E"/>
    <w:rsid w:val="00C52B69"/>
    <w:rsid w:val="00C535E8"/>
    <w:rsid w:val="00C551B2"/>
    <w:rsid w:val="00C61F8C"/>
    <w:rsid w:val="00C6669C"/>
    <w:rsid w:val="00C66ED9"/>
    <w:rsid w:val="00C7028E"/>
    <w:rsid w:val="00C712A6"/>
    <w:rsid w:val="00C71358"/>
    <w:rsid w:val="00C71BAD"/>
    <w:rsid w:val="00C7336B"/>
    <w:rsid w:val="00C7588B"/>
    <w:rsid w:val="00C76A9E"/>
    <w:rsid w:val="00C83E4B"/>
    <w:rsid w:val="00C8430A"/>
    <w:rsid w:val="00C84BC4"/>
    <w:rsid w:val="00C85A5E"/>
    <w:rsid w:val="00C86CD6"/>
    <w:rsid w:val="00C9389D"/>
    <w:rsid w:val="00C941BB"/>
    <w:rsid w:val="00CA104A"/>
    <w:rsid w:val="00CA11D9"/>
    <w:rsid w:val="00CA1566"/>
    <w:rsid w:val="00CA195D"/>
    <w:rsid w:val="00CA6B82"/>
    <w:rsid w:val="00CB014E"/>
    <w:rsid w:val="00CB28D5"/>
    <w:rsid w:val="00CB30B7"/>
    <w:rsid w:val="00CB40A8"/>
    <w:rsid w:val="00CB6D40"/>
    <w:rsid w:val="00CB7D57"/>
    <w:rsid w:val="00CC50A2"/>
    <w:rsid w:val="00CD1B48"/>
    <w:rsid w:val="00CD486E"/>
    <w:rsid w:val="00CD60F9"/>
    <w:rsid w:val="00CE0842"/>
    <w:rsid w:val="00CE5FC1"/>
    <w:rsid w:val="00CE61C2"/>
    <w:rsid w:val="00CF4B16"/>
    <w:rsid w:val="00CF5ADA"/>
    <w:rsid w:val="00CF6FF9"/>
    <w:rsid w:val="00D0152C"/>
    <w:rsid w:val="00D02BE0"/>
    <w:rsid w:val="00D038AE"/>
    <w:rsid w:val="00D07C33"/>
    <w:rsid w:val="00D117E4"/>
    <w:rsid w:val="00D2153E"/>
    <w:rsid w:val="00D2254A"/>
    <w:rsid w:val="00D22F04"/>
    <w:rsid w:val="00D23089"/>
    <w:rsid w:val="00D23B3F"/>
    <w:rsid w:val="00D26918"/>
    <w:rsid w:val="00D316FB"/>
    <w:rsid w:val="00D32EED"/>
    <w:rsid w:val="00D37A4D"/>
    <w:rsid w:val="00D40B73"/>
    <w:rsid w:val="00D42EDE"/>
    <w:rsid w:val="00D45BBF"/>
    <w:rsid w:val="00D47BF3"/>
    <w:rsid w:val="00D559F1"/>
    <w:rsid w:val="00D6739D"/>
    <w:rsid w:val="00D75A15"/>
    <w:rsid w:val="00D77813"/>
    <w:rsid w:val="00D86958"/>
    <w:rsid w:val="00D90522"/>
    <w:rsid w:val="00D91383"/>
    <w:rsid w:val="00D948B3"/>
    <w:rsid w:val="00D9599E"/>
    <w:rsid w:val="00D95F48"/>
    <w:rsid w:val="00DA5B78"/>
    <w:rsid w:val="00DB281E"/>
    <w:rsid w:val="00DB5C06"/>
    <w:rsid w:val="00DC1A1C"/>
    <w:rsid w:val="00DC2D86"/>
    <w:rsid w:val="00DD367A"/>
    <w:rsid w:val="00DE0D33"/>
    <w:rsid w:val="00DE2904"/>
    <w:rsid w:val="00DE425C"/>
    <w:rsid w:val="00DE44FF"/>
    <w:rsid w:val="00DE69BB"/>
    <w:rsid w:val="00DE6EA9"/>
    <w:rsid w:val="00DF7FDB"/>
    <w:rsid w:val="00E03485"/>
    <w:rsid w:val="00E041F7"/>
    <w:rsid w:val="00E0603C"/>
    <w:rsid w:val="00E17631"/>
    <w:rsid w:val="00E21D3C"/>
    <w:rsid w:val="00E231AC"/>
    <w:rsid w:val="00E33FD4"/>
    <w:rsid w:val="00E35EBE"/>
    <w:rsid w:val="00E4757F"/>
    <w:rsid w:val="00E479DD"/>
    <w:rsid w:val="00E512B1"/>
    <w:rsid w:val="00E53BED"/>
    <w:rsid w:val="00E5538D"/>
    <w:rsid w:val="00E61555"/>
    <w:rsid w:val="00E62F53"/>
    <w:rsid w:val="00E66BEB"/>
    <w:rsid w:val="00E66D69"/>
    <w:rsid w:val="00E744BE"/>
    <w:rsid w:val="00E768EB"/>
    <w:rsid w:val="00E804ED"/>
    <w:rsid w:val="00E815B3"/>
    <w:rsid w:val="00E81E00"/>
    <w:rsid w:val="00E87F7B"/>
    <w:rsid w:val="00E90CA1"/>
    <w:rsid w:val="00E95B0C"/>
    <w:rsid w:val="00E97376"/>
    <w:rsid w:val="00E97650"/>
    <w:rsid w:val="00EA7E9C"/>
    <w:rsid w:val="00EB7BE6"/>
    <w:rsid w:val="00EC5679"/>
    <w:rsid w:val="00ED24E9"/>
    <w:rsid w:val="00ED2A9B"/>
    <w:rsid w:val="00EE2C79"/>
    <w:rsid w:val="00EE452B"/>
    <w:rsid w:val="00EE6670"/>
    <w:rsid w:val="00EE781F"/>
    <w:rsid w:val="00EF2B07"/>
    <w:rsid w:val="00EF39FF"/>
    <w:rsid w:val="00F01724"/>
    <w:rsid w:val="00F01D09"/>
    <w:rsid w:val="00F054C8"/>
    <w:rsid w:val="00F1034B"/>
    <w:rsid w:val="00F11248"/>
    <w:rsid w:val="00F11569"/>
    <w:rsid w:val="00F159A4"/>
    <w:rsid w:val="00F15ADD"/>
    <w:rsid w:val="00F21221"/>
    <w:rsid w:val="00F25A98"/>
    <w:rsid w:val="00F266C0"/>
    <w:rsid w:val="00F3220F"/>
    <w:rsid w:val="00F335B8"/>
    <w:rsid w:val="00F36CB2"/>
    <w:rsid w:val="00F42871"/>
    <w:rsid w:val="00F42A9E"/>
    <w:rsid w:val="00F46870"/>
    <w:rsid w:val="00F548A5"/>
    <w:rsid w:val="00F54C75"/>
    <w:rsid w:val="00F55233"/>
    <w:rsid w:val="00F565EF"/>
    <w:rsid w:val="00F56A50"/>
    <w:rsid w:val="00F57E37"/>
    <w:rsid w:val="00F6058A"/>
    <w:rsid w:val="00F63663"/>
    <w:rsid w:val="00F63E3B"/>
    <w:rsid w:val="00F67A29"/>
    <w:rsid w:val="00F717DB"/>
    <w:rsid w:val="00F749AB"/>
    <w:rsid w:val="00F7665C"/>
    <w:rsid w:val="00F76A14"/>
    <w:rsid w:val="00F81888"/>
    <w:rsid w:val="00F8483B"/>
    <w:rsid w:val="00F86F2E"/>
    <w:rsid w:val="00F92C9B"/>
    <w:rsid w:val="00F94BA9"/>
    <w:rsid w:val="00F9550C"/>
    <w:rsid w:val="00F9728C"/>
    <w:rsid w:val="00FA0FBD"/>
    <w:rsid w:val="00FB5A9F"/>
    <w:rsid w:val="00FC25A8"/>
    <w:rsid w:val="00FC3E82"/>
    <w:rsid w:val="00FC4052"/>
    <w:rsid w:val="00FD12F7"/>
    <w:rsid w:val="00FD5FCB"/>
    <w:rsid w:val="00FE0A20"/>
    <w:rsid w:val="00FE0E0D"/>
    <w:rsid w:val="00FE1B73"/>
    <w:rsid w:val="00FE7835"/>
    <w:rsid w:val="00FF271D"/>
    <w:rsid w:val="00FF29B8"/>
    <w:rsid w:val="00FF30DA"/>
    <w:rsid w:val="00FF3779"/>
    <w:rsid w:val="00FF4233"/>
    <w:rsid w:val="00FF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5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6BEB"/>
    <w:pPr>
      <w:spacing w:after="120" w:line="24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8E"/>
    <w:pPr>
      <w:keepNext/>
      <w:keepLines/>
      <w:pageBreakBefore/>
      <w:numPr>
        <w:numId w:val="3"/>
      </w:numPr>
      <w:outlineLvl w:val="0"/>
    </w:pPr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98E"/>
    <w:pPr>
      <w:keepNext/>
      <w:keepLines/>
      <w:numPr>
        <w:ilvl w:val="1"/>
        <w:numId w:val="3"/>
      </w:numPr>
      <w:contextualSpacing/>
      <w:outlineLvl w:val="1"/>
    </w:pPr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9B"/>
    <w:pPr>
      <w:keepNext/>
      <w:keepLines/>
      <w:numPr>
        <w:ilvl w:val="2"/>
        <w:numId w:val="3"/>
      </w:numPr>
      <w:spacing w:before="100" w:beforeAutospacing="1"/>
      <w:ind w:left="567"/>
      <w:contextualSpacing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98E"/>
    <w:pPr>
      <w:keepNext/>
      <w:keepLines/>
      <w:numPr>
        <w:ilvl w:val="3"/>
        <w:numId w:val="3"/>
      </w:numPr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8E"/>
    <w:pPr>
      <w:keepNext/>
      <w:keepLines/>
      <w:numPr>
        <w:ilvl w:val="4"/>
        <w:numId w:val="3"/>
      </w:numPr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8E"/>
    <w:pPr>
      <w:keepNext/>
      <w:keepLines/>
      <w:numPr>
        <w:ilvl w:val="5"/>
        <w:numId w:val="3"/>
      </w:numPr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8E"/>
    <w:pPr>
      <w:keepNext/>
      <w:keepLines/>
      <w:numPr>
        <w:ilvl w:val="6"/>
        <w:numId w:val="3"/>
      </w:numPr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8E"/>
    <w:pPr>
      <w:keepNext/>
      <w:keepLines/>
      <w:numPr>
        <w:ilvl w:val="7"/>
        <w:numId w:val="3"/>
      </w:numPr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8E"/>
    <w:pPr>
      <w:keepNext/>
      <w:keepLines/>
      <w:numPr>
        <w:ilvl w:val="8"/>
        <w:numId w:val="3"/>
      </w:numPr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34"/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98"/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2C9B"/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color w:val="2A2A2A" w:themeColor="text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rsid w:val="003D5E67"/>
    <w:pPr>
      <w:contextualSpacing/>
    </w:pPr>
    <w:rPr>
      <w:sz w:val="21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rsid w:val="00C7588B"/>
    <w:pPr>
      <w:spacing w:after="280"/>
      <w:contextualSpacing/>
    </w:pPr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7588B"/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A51DA9"/>
    <w:pPr>
      <w:spacing w:before="240"/>
    </w:pPr>
    <w:rPr>
      <w:b/>
      <w:bCs/>
      <w:caps/>
      <w:szCs w:val="22"/>
      <w:u w:val="single"/>
    </w:rPr>
  </w:style>
  <w:style w:type="paragraph" w:styleId="TOC2">
    <w:name w:val="toc 2"/>
    <w:basedOn w:val="Normal"/>
    <w:next w:val="Normal"/>
    <w:uiPriority w:val="39"/>
    <w:unhideWhenUsed/>
    <w:qFormat/>
    <w:rsid w:val="00327FC7"/>
    <w:pPr>
      <w:spacing w:after="0"/>
    </w:pPr>
    <w:rPr>
      <w:b/>
      <w:bCs/>
      <w:smallCaps/>
      <w:szCs w:val="22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i/>
    </w:rPr>
  </w:style>
  <w:style w:type="paragraph" w:styleId="TOC3">
    <w:name w:val="toc 3"/>
    <w:basedOn w:val="Normal"/>
    <w:next w:val="Normal"/>
    <w:uiPriority w:val="39"/>
    <w:unhideWhenUsed/>
    <w:qFormat/>
    <w:rsid w:val="00A51DA9"/>
    <w:pPr>
      <w:spacing w:after="0"/>
    </w:pPr>
    <w:rPr>
      <w:smallCaps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71DF8"/>
  </w:style>
  <w:style w:type="paragraph" w:styleId="NormalWeb">
    <w:name w:val="Normal (Web)"/>
    <w:basedOn w:val="Normal"/>
    <w:uiPriority w:val="99"/>
    <w:unhideWhenUsed/>
    <w:rsid w:val="00F0172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lang w:eastAsia="en-US"/>
    </w:rPr>
  </w:style>
  <w:style w:type="paragraph" w:styleId="NoSpacing">
    <w:name w:val="No Spacing"/>
    <w:link w:val="NoSpacingChar"/>
    <w:uiPriority w:val="1"/>
    <w:qFormat/>
    <w:rsid w:val="00F01724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503A"/>
    <w:rPr>
      <w:rFonts w:eastAsiaTheme="minorEastAsia"/>
      <w:color w:val="auto"/>
      <w:sz w:val="22"/>
      <w:szCs w:val="22"/>
      <w:lang w:eastAsia="zh-CN"/>
    </w:rPr>
  </w:style>
  <w:style w:type="paragraph" w:customStyle="1" w:styleId="p">
    <w:name w:val="p"/>
    <w:basedOn w:val="Normal"/>
    <w:rsid w:val="002B50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03A"/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ph">
    <w:name w:val="ph"/>
    <w:basedOn w:val="DefaultParagraphFont"/>
    <w:rsid w:val="002B503A"/>
  </w:style>
  <w:style w:type="character" w:styleId="Hyperlink">
    <w:name w:val="Hyperlink"/>
    <w:basedOn w:val="DefaultParagraphFont"/>
    <w:uiPriority w:val="99"/>
    <w:unhideWhenUsed/>
    <w:rsid w:val="00A21672"/>
    <w:rPr>
      <w:color w:val="B67AC3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B93011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52C32"/>
  </w:style>
  <w:style w:type="character" w:customStyle="1" w:styleId="pun">
    <w:name w:val="pun"/>
    <w:basedOn w:val="DefaultParagraphFont"/>
    <w:rsid w:val="00052C32"/>
  </w:style>
  <w:style w:type="character" w:customStyle="1" w:styleId="lit">
    <w:name w:val="lit"/>
    <w:basedOn w:val="DefaultParagraphFont"/>
    <w:rsid w:val="00052C32"/>
  </w:style>
  <w:style w:type="character" w:customStyle="1" w:styleId="typ">
    <w:name w:val="typ"/>
    <w:basedOn w:val="DefaultParagraphFont"/>
    <w:rsid w:val="00052C32"/>
  </w:style>
  <w:style w:type="character" w:styleId="FollowedHyperlink">
    <w:name w:val="FollowedHyperlink"/>
    <w:basedOn w:val="DefaultParagraphFont"/>
    <w:uiPriority w:val="99"/>
    <w:semiHidden/>
    <w:unhideWhenUsed/>
    <w:rsid w:val="00133F4A"/>
    <w:rPr>
      <w:color w:val="6AC7C9" w:themeColor="followedHyperlink"/>
      <w:u w:val="single"/>
    </w:rPr>
  </w:style>
  <w:style w:type="table" w:styleId="PlainTable5">
    <w:name w:val="Plain Table 5"/>
    <w:basedOn w:val="TableNormal"/>
    <w:uiPriority w:val="45"/>
    <w:rsid w:val="0067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7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d/Library/Containers/com.microsoft.Word/Data/Library/Caches/4105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A8B44F82-63B3-DF40-9223-0EBBE1841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1850</TotalTime>
  <Pages>1</Pages>
  <Words>35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Telephony Capture Service Developer Manual</vt:lpstr>
    </vt:vector>
  </TitlesOfParts>
  <Manager/>
  <Company/>
  <LinksUpToDate>false</LinksUpToDate>
  <CharactersWithSpaces>235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Telephony Capture Service Project Notes</dc:title>
  <dc:subject/>
  <dc:creator>Rod Monk</dc:creator>
  <cp:keywords/>
  <dc:description/>
  <cp:lastModifiedBy>Rod Monk</cp:lastModifiedBy>
  <cp:revision>162</cp:revision>
  <dcterms:created xsi:type="dcterms:W3CDTF">2016-10-24T19:12:00Z</dcterms:created>
  <dcterms:modified xsi:type="dcterms:W3CDTF">2017-02-04T18:39:00Z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  <property fmtid="{D5CDD505-2E9C-101B-9397-08002B2CF9AE}" pid="5" name="Editor">
    <vt:lpwstr>Rod Monk</vt:lpwstr>
  </property>
  <property fmtid="{D5CDD505-2E9C-101B-9397-08002B2CF9AE}" pid="6" name="Version">
    <vt:lpwstr>1.0.0</vt:lpwstr>
  </property>
</Properties>
</file>